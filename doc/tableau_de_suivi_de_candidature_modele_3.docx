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318D" w14:textId="77777777" w:rsidR="00246F15" w:rsidRDefault="00A27BFC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75F87215" wp14:editId="573D899C">
                <wp:simplePos x="0" y="0"/>
                <wp:positionH relativeFrom="page">
                  <wp:posOffset>3394075</wp:posOffset>
                </wp:positionH>
                <wp:positionV relativeFrom="page">
                  <wp:posOffset>10198100</wp:posOffset>
                </wp:positionV>
                <wp:extent cx="949960" cy="226060"/>
                <wp:effectExtent l="0" t="0" r="21590" b="2159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2260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 cap="rnd">
                          <a:solidFill>
                            <a:srgbClr val="808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FFA4E" w14:textId="77777777" w:rsidR="00246F15" w:rsidRPr="00BE3CBD" w:rsidRDefault="00246F15" w:rsidP="00BE3CBD">
                            <w:pPr>
                              <w:pStyle w:val="NOTESTITLE"/>
                            </w:pPr>
                            <w:r w:rsidRPr="00BE3CBD">
                              <w:t>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8721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0" o:spid="_x0000_s1026" type="#_x0000_t186" style="position:absolute;margin-left:267.25pt;margin-top:803pt;width:74.8pt;height:17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" strokecolor="olive">
                <v:fill opacity="46003f"/>
                <v:stroke dashstyle="1 1" endcap="round"/>
                <v:textbox inset="0,0,0,0">
                  <w:txbxContent>
                    <w:p w14:paraId="292FFA4E" w14:textId="77777777" w:rsidR="00246F15" w:rsidRPr="00BE3CBD" w:rsidRDefault="00246F15" w:rsidP="00BE3CBD">
                      <w:pPr>
                        <w:pStyle w:val="NOTESTITLE"/>
                      </w:pPr>
                      <w:r w:rsidRPr="00BE3CBD">
                        <w:t>Notes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E37C404" w14:textId="77777777" w:rsidR="00246F15" w:rsidRDefault="00246F15"/>
    <w:tbl>
      <w:tblPr>
        <w:tblStyle w:val="Grilledutableau"/>
        <w:tblpPr w:leftFromText="187" w:rightFromText="187" w:vertAnchor="page" w:horzAnchor="margin" w:tblpY="119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7"/>
      </w:tblGrid>
      <w:tr w:rsidR="00246F15" w14:paraId="1F6A1B58" w14:textId="77777777">
        <w:trPr>
          <w:trHeight w:val="1728"/>
        </w:trPr>
        <w:tc>
          <w:tcPr>
            <w:tcW w:w="8568" w:type="dxa"/>
            <w:tcMar>
              <w:top w:w="360" w:type="dxa"/>
              <w:left w:w="115" w:type="dxa"/>
              <w:bottom w:w="72" w:type="dxa"/>
              <w:right w:w="115" w:type="dxa"/>
            </w:tcMar>
          </w:tcPr>
          <w:p w14:paraId="2C67A678" w14:textId="77777777" w:rsidR="00246F15" w:rsidRDefault="00246F15">
            <w:pPr>
              <w:pStyle w:val="notesfont"/>
            </w:pPr>
          </w:p>
        </w:tc>
      </w:tr>
    </w:tbl>
    <w:tbl>
      <w:tblPr>
        <w:tblStyle w:val="Grilledetableau7"/>
        <w:tblpPr w:leftFromText="187" w:rightFromText="187" w:vertAnchor="text" w:horzAnchor="margin" w:tblpX="-1060" w:tblpY="865"/>
        <w:tblW w:w="10773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160" w:firstRow="1" w:lastRow="1" w:firstColumn="0" w:lastColumn="1" w:noHBand="0" w:noVBand="0"/>
      </w:tblPr>
      <w:tblGrid>
        <w:gridCol w:w="1242"/>
        <w:gridCol w:w="1701"/>
        <w:gridCol w:w="1684"/>
        <w:gridCol w:w="1151"/>
        <w:gridCol w:w="1134"/>
        <w:gridCol w:w="1560"/>
        <w:gridCol w:w="1275"/>
        <w:gridCol w:w="1026"/>
      </w:tblGrid>
      <w:tr w:rsidR="004E54F1" w:rsidRPr="00BE3CBD" w14:paraId="39464689" w14:textId="77777777" w:rsidTr="004E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242" w:type="dxa"/>
            <w:shd w:val="clear" w:color="auto" w:fill="E36C0A" w:themeFill="accent6" w:themeFillShade="BF"/>
          </w:tcPr>
          <w:p w14:paraId="44A7B8F7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  <w:szCs w:val="20"/>
              </w:rPr>
              <w:t xml:space="preserve">Date </w:t>
            </w:r>
            <w:proofErr w:type="spellStart"/>
            <w:r w:rsidRPr="00375C46">
              <w:rPr>
                <w:rFonts w:ascii="Arial" w:hAnsi="Arial" w:cs="Arial"/>
                <w:caps w:val="0"/>
                <w:color w:val="FFFFFF" w:themeColor="background1"/>
                <w:szCs w:val="20"/>
              </w:rPr>
              <w:t>d’envoi</w:t>
            </w:r>
            <w:proofErr w:type="spellEnd"/>
          </w:p>
        </w:tc>
        <w:tc>
          <w:tcPr>
            <w:tcW w:w="1701" w:type="dxa"/>
            <w:shd w:val="clear" w:color="auto" w:fill="E36C0A" w:themeFill="accent6" w:themeFillShade="BF"/>
          </w:tcPr>
          <w:p w14:paraId="716FA5D5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jc w:val="left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>Entreprises</w:t>
            </w:r>
            <w:proofErr w:type="spellEnd"/>
          </w:p>
        </w:tc>
        <w:tc>
          <w:tcPr>
            <w:tcW w:w="1684" w:type="dxa"/>
            <w:shd w:val="clear" w:color="auto" w:fill="E36C0A" w:themeFill="accent6" w:themeFillShade="BF"/>
          </w:tcPr>
          <w:p w14:paraId="6339CEDE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 xml:space="preserve">Poste à </w:t>
            </w:r>
            <w:proofErr w:type="spellStart"/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>pourvoir</w:t>
            </w:r>
            <w:proofErr w:type="spellEnd"/>
          </w:p>
        </w:tc>
        <w:tc>
          <w:tcPr>
            <w:tcW w:w="1151" w:type="dxa"/>
            <w:shd w:val="clear" w:color="auto" w:fill="E36C0A" w:themeFill="accent6" w:themeFillShade="BF"/>
          </w:tcPr>
          <w:p w14:paraId="3BC20978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>Email de contact</w:t>
            </w:r>
          </w:p>
        </w:tc>
        <w:tc>
          <w:tcPr>
            <w:tcW w:w="1134" w:type="dxa"/>
            <w:shd w:val="clear" w:color="auto" w:fill="E36C0A" w:themeFill="accent6" w:themeFillShade="BF"/>
          </w:tcPr>
          <w:p w14:paraId="1DF20CE0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>Téléphone</w:t>
            </w:r>
          </w:p>
        </w:tc>
        <w:tc>
          <w:tcPr>
            <w:tcW w:w="1560" w:type="dxa"/>
            <w:shd w:val="clear" w:color="auto" w:fill="E36C0A" w:themeFill="accent6" w:themeFillShade="BF"/>
          </w:tcPr>
          <w:p w14:paraId="69E49D67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 xml:space="preserve">Nom et </w:t>
            </w:r>
            <w:proofErr w:type="spellStart"/>
            <w:r w:rsidRPr="00375C46">
              <w:rPr>
                <w:rFonts w:ascii="Arial" w:hAnsi="Arial" w:cs="Arial"/>
                <w:caps w:val="0"/>
                <w:color w:val="FFFFFF" w:themeColor="background1"/>
              </w:rPr>
              <w:t>prénom</w:t>
            </w:r>
            <w:proofErr w:type="spellEnd"/>
          </w:p>
        </w:tc>
        <w:tc>
          <w:tcPr>
            <w:tcW w:w="1275" w:type="dxa"/>
            <w:shd w:val="clear" w:color="auto" w:fill="E36C0A" w:themeFill="accent6" w:themeFillShade="BF"/>
          </w:tcPr>
          <w:p w14:paraId="027762D2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  <w:szCs w:val="20"/>
              </w:rPr>
              <w:t>Date de relance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E36C0A" w:themeFill="accent6" w:themeFillShade="BF"/>
          </w:tcPr>
          <w:p w14:paraId="3916C311" w14:textId="77777777" w:rsidR="00BE3CBD" w:rsidRPr="00375C46" w:rsidRDefault="00BE3CBD" w:rsidP="004E54F1">
            <w:pPr>
              <w:pStyle w:val="subheaders"/>
              <w:framePr w:hSpace="0" w:wrap="auto" w:vAnchor="margin" w:xAlign="left" w:yAlign="inline"/>
              <w:rPr>
                <w:rFonts w:ascii="Arial" w:hAnsi="Arial" w:cs="Arial"/>
                <w:color w:val="FFFFFF" w:themeColor="background1"/>
                <w:szCs w:val="20"/>
              </w:rPr>
            </w:pPr>
            <w:r w:rsidRPr="00375C46">
              <w:rPr>
                <w:rFonts w:ascii="Arial" w:hAnsi="Arial" w:cs="Arial"/>
                <w:caps w:val="0"/>
                <w:color w:val="FFFFFF" w:themeColor="background1"/>
                <w:szCs w:val="20"/>
              </w:rPr>
              <w:t>Réponse</w:t>
            </w:r>
          </w:p>
        </w:tc>
      </w:tr>
      <w:tr w:rsidR="004E54F1" w14:paraId="320F09C1" w14:textId="77777777" w:rsidTr="004E54F1">
        <w:trPr>
          <w:trHeight w:val="283"/>
        </w:trPr>
        <w:tc>
          <w:tcPr>
            <w:tcW w:w="1242" w:type="dxa"/>
          </w:tcPr>
          <w:p w14:paraId="580CBAB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B63696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2FD052D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6607C13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8C98D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6D0A14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CC943C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03A926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0A64EDBB" w14:textId="77777777" w:rsidTr="004E54F1">
        <w:trPr>
          <w:trHeight w:val="283"/>
        </w:trPr>
        <w:tc>
          <w:tcPr>
            <w:tcW w:w="1242" w:type="dxa"/>
          </w:tcPr>
          <w:p w14:paraId="05F5FB8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8BEDEF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5D7C14F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C3D889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AE1DE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5BD723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FD49A2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5A29A32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356A9C9B" w14:textId="77777777" w:rsidTr="004E54F1">
        <w:trPr>
          <w:trHeight w:val="283"/>
        </w:trPr>
        <w:tc>
          <w:tcPr>
            <w:tcW w:w="1242" w:type="dxa"/>
          </w:tcPr>
          <w:p w14:paraId="5D00DB4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4E8088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549D156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294B579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6B9AF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D24B32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3FA76B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5AA98BF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0E92DDF7" w14:textId="77777777" w:rsidTr="004E54F1">
        <w:trPr>
          <w:trHeight w:val="283"/>
        </w:trPr>
        <w:tc>
          <w:tcPr>
            <w:tcW w:w="1242" w:type="dxa"/>
          </w:tcPr>
          <w:p w14:paraId="5606AA0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8B649A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643372F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24CE408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8E49D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8B4A6C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56F3E6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27B9663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158F804D" w14:textId="77777777" w:rsidTr="004E54F1">
        <w:trPr>
          <w:trHeight w:val="283"/>
        </w:trPr>
        <w:tc>
          <w:tcPr>
            <w:tcW w:w="1242" w:type="dxa"/>
          </w:tcPr>
          <w:p w14:paraId="335A16F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2309B9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3DCE964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3966E24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038D2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24A85A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FF54C6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07FE56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A56A4EF" w14:textId="77777777" w:rsidTr="004E54F1">
        <w:trPr>
          <w:trHeight w:val="283"/>
        </w:trPr>
        <w:tc>
          <w:tcPr>
            <w:tcW w:w="1242" w:type="dxa"/>
          </w:tcPr>
          <w:p w14:paraId="3D39B71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A31617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03740A7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15C2259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29BC3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026956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33F2B5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696ECA6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29B6542A" w14:textId="77777777" w:rsidTr="004E54F1">
        <w:trPr>
          <w:trHeight w:val="283"/>
        </w:trPr>
        <w:tc>
          <w:tcPr>
            <w:tcW w:w="1242" w:type="dxa"/>
          </w:tcPr>
          <w:p w14:paraId="4902396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5619A7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3C704E0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3B6D56C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A7D98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E50EED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1E70C5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7D0360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41559EC6" w14:textId="77777777" w:rsidTr="004E54F1">
        <w:trPr>
          <w:trHeight w:val="283"/>
        </w:trPr>
        <w:tc>
          <w:tcPr>
            <w:tcW w:w="1242" w:type="dxa"/>
          </w:tcPr>
          <w:p w14:paraId="52C785A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B5F52E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22FD203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63C9E12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D07D9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36E3E6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75CD2A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F0942D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7129302B" w14:textId="77777777" w:rsidTr="004E54F1">
        <w:trPr>
          <w:trHeight w:val="283"/>
        </w:trPr>
        <w:tc>
          <w:tcPr>
            <w:tcW w:w="1242" w:type="dxa"/>
          </w:tcPr>
          <w:p w14:paraId="0CB8F10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E02ED3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41520FE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0438ACA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43F15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28F31D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A77A94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6BA6982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2AA2560A" w14:textId="77777777" w:rsidTr="004E54F1">
        <w:trPr>
          <w:trHeight w:val="283"/>
        </w:trPr>
        <w:tc>
          <w:tcPr>
            <w:tcW w:w="1242" w:type="dxa"/>
          </w:tcPr>
          <w:p w14:paraId="5429CD7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BB509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470F002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2585AF7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A90CC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45CBA2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45E9EB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CFCD5C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7D6918D9" w14:textId="77777777" w:rsidTr="004E54F1">
        <w:trPr>
          <w:trHeight w:val="283"/>
        </w:trPr>
        <w:tc>
          <w:tcPr>
            <w:tcW w:w="1242" w:type="dxa"/>
          </w:tcPr>
          <w:p w14:paraId="30CB853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AC16E3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39ACE28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387C477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CF617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8DA46D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8DCFD6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40F1201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3CB595A6" w14:textId="77777777" w:rsidTr="004E54F1">
        <w:trPr>
          <w:trHeight w:val="283"/>
        </w:trPr>
        <w:tc>
          <w:tcPr>
            <w:tcW w:w="1242" w:type="dxa"/>
          </w:tcPr>
          <w:p w14:paraId="43EB3EC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2D3711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74A7612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54477D3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9BBC0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288A3C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F00816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31704FE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687F7125" w14:textId="77777777" w:rsidTr="004E54F1">
        <w:trPr>
          <w:trHeight w:val="283"/>
        </w:trPr>
        <w:tc>
          <w:tcPr>
            <w:tcW w:w="1242" w:type="dxa"/>
          </w:tcPr>
          <w:p w14:paraId="1D3AE78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7D036C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09D22DE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5F371CE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5DAA8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463F59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9D1F8C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5740B57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3D7D3099" w14:textId="77777777" w:rsidTr="004E54F1">
        <w:trPr>
          <w:trHeight w:val="283"/>
        </w:trPr>
        <w:tc>
          <w:tcPr>
            <w:tcW w:w="1242" w:type="dxa"/>
          </w:tcPr>
          <w:p w14:paraId="7C24987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2FB03E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12D063A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5F8B7E6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7DA1A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FAFEBF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AFB800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D6C441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82FACBD" w14:textId="77777777" w:rsidTr="004E54F1">
        <w:trPr>
          <w:trHeight w:val="283"/>
        </w:trPr>
        <w:tc>
          <w:tcPr>
            <w:tcW w:w="1242" w:type="dxa"/>
          </w:tcPr>
          <w:p w14:paraId="06BE3C5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B1EB35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73D4197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2AE15E1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E3886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DF3938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4708FC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D48429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0DD2CC6" w14:textId="77777777" w:rsidTr="004E54F1">
        <w:trPr>
          <w:trHeight w:val="283"/>
        </w:trPr>
        <w:tc>
          <w:tcPr>
            <w:tcW w:w="1242" w:type="dxa"/>
          </w:tcPr>
          <w:p w14:paraId="3802C1A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CCCDCB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3A3C54A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3787CA3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660B2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8C7C41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2B9B0C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08C035D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6A732AAC" w14:textId="77777777" w:rsidTr="004E54F1">
        <w:trPr>
          <w:trHeight w:val="283"/>
        </w:trPr>
        <w:tc>
          <w:tcPr>
            <w:tcW w:w="1242" w:type="dxa"/>
          </w:tcPr>
          <w:p w14:paraId="500B9B5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852682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3C71EE4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9CE819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4E645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46CE37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05FB92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634F0B5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F57310A" w14:textId="77777777" w:rsidTr="004E54F1">
        <w:trPr>
          <w:trHeight w:val="283"/>
        </w:trPr>
        <w:tc>
          <w:tcPr>
            <w:tcW w:w="1242" w:type="dxa"/>
          </w:tcPr>
          <w:p w14:paraId="5F39046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96B40F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12A8BB4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6E260B7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93425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0655A6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B4AD85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15B870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2064595B" w14:textId="77777777" w:rsidTr="004E54F1">
        <w:trPr>
          <w:trHeight w:val="283"/>
        </w:trPr>
        <w:tc>
          <w:tcPr>
            <w:tcW w:w="1242" w:type="dxa"/>
          </w:tcPr>
          <w:p w14:paraId="2F013A4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D249F7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61074A0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6FAF397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3D7FE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2606E6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87822B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03D869E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370E87F5" w14:textId="77777777" w:rsidTr="004E54F1">
        <w:trPr>
          <w:trHeight w:val="283"/>
        </w:trPr>
        <w:tc>
          <w:tcPr>
            <w:tcW w:w="1242" w:type="dxa"/>
          </w:tcPr>
          <w:p w14:paraId="44C4AAA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7D2F9F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03CD69C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A5EDAD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FE601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0BA3C0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39DF6A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4E0BD59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1F804B18" w14:textId="77777777" w:rsidTr="004E54F1">
        <w:trPr>
          <w:trHeight w:val="283"/>
        </w:trPr>
        <w:tc>
          <w:tcPr>
            <w:tcW w:w="1242" w:type="dxa"/>
          </w:tcPr>
          <w:p w14:paraId="4382840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10F684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471FD83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2BB7665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DDF62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F398BF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DBA587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0E1BF9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033C507E" w14:textId="77777777" w:rsidTr="004E54F1">
        <w:trPr>
          <w:trHeight w:val="283"/>
        </w:trPr>
        <w:tc>
          <w:tcPr>
            <w:tcW w:w="1242" w:type="dxa"/>
          </w:tcPr>
          <w:p w14:paraId="17CD8A9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34ACFD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2815720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59C381F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5D559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3A8730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0523EE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E439F1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580BBDD" w14:textId="77777777" w:rsidTr="004E54F1">
        <w:trPr>
          <w:trHeight w:val="283"/>
        </w:trPr>
        <w:tc>
          <w:tcPr>
            <w:tcW w:w="1242" w:type="dxa"/>
          </w:tcPr>
          <w:p w14:paraId="3BE8985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529F02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14EF7DF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42BF0B4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2040E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E672B9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700573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531E892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3204EFD6" w14:textId="77777777" w:rsidTr="004E54F1">
        <w:trPr>
          <w:trHeight w:val="283"/>
        </w:trPr>
        <w:tc>
          <w:tcPr>
            <w:tcW w:w="1242" w:type="dxa"/>
          </w:tcPr>
          <w:p w14:paraId="46B4028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2D298F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644308F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ABC697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25DFE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D0A8DA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8EA4F5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1FF26B2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5E547C52" w14:textId="77777777" w:rsidTr="004E54F1">
        <w:trPr>
          <w:trHeight w:val="283"/>
        </w:trPr>
        <w:tc>
          <w:tcPr>
            <w:tcW w:w="1242" w:type="dxa"/>
          </w:tcPr>
          <w:p w14:paraId="0271C19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11C26A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1002BC7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5405FB9F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92F86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55041A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2F2E93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BEA15D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636FE9DC" w14:textId="77777777" w:rsidTr="004E54F1">
        <w:trPr>
          <w:trHeight w:val="283"/>
        </w:trPr>
        <w:tc>
          <w:tcPr>
            <w:tcW w:w="1242" w:type="dxa"/>
          </w:tcPr>
          <w:p w14:paraId="6A323E0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81EC5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27543A4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654D18A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B87EF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5EC7718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BA19CA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720275D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7712321C" w14:textId="77777777" w:rsidTr="004E54F1">
        <w:trPr>
          <w:trHeight w:val="283"/>
        </w:trPr>
        <w:tc>
          <w:tcPr>
            <w:tcW w:w="1242" w:type="dxa"/>
          </w:tcPr>
          <w:p w14:paraId="576B89A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38C47EC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</w:tcPr>
          <w:p w14:paraId="47AFFF6D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</w:tcPr>
          <w:p w14:paraId="45E6D88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0CB9E2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743F7F5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C383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shd w:val="clear" w:color="auto" w:fill="D9D9D9" w:themeFill="background1" w:themeFillShade="D9"/>
          </w:tcPr>
          <w:p w14:paraId="2F55510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0931F24C" w14:textId="77777777" w:rsidTr="004E54F1">
        <w:trPr>
          <w:trHeight w:val="283"/>
        </w:trPr>
        <w:tc>
          <w:tcPr>
            <w:tcW w:w="1242" w:type="dxa"/>
            <w:tcBorders>
              <w:bottom w:val="outset" w:sz="6" w:space="0" w:color="C0504D" w:themeColor="accent2"/>
            </w:tcBorders>
          </w:tcPr>
          <w:p w14:paraId="101961B3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outset" w:sz="6" w:space="0" w:color="C0504D" w:themeColor="accent2"/>
            </w:tcBorders>
          </w:tcPr>
          <w:p w14:paraId="38C5B78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  <w:tcBorders>
              <w:bottom w:val="outset" w:sz="6" w:space="0" w:color="C0504D" w:themeColor="accent2"/>
            </w:tcBorders>
          </w:tcPr>
          <w:p w14:paraId="141E123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  <w:tcBorders>
              <w:bottom w:val="outset" w:sz="6" w:space="0" w:color="C0504D" w:themeColor="accent2"/>
            </w:tcBorders>
          </w:tcPr>
          <w:p w14:paraId="60AE1BA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outset" w:sz="6" w:space="0" w:color="FF0000"/>
            </w:tcBorders>
          </w:tcPr>
          <w:p w14:paraId="1267B4AE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outset" w:sz="6" w:space="0" w:color="FF0000"/>
            </w:tcBorders>
          </w:tcPr>
          <w:p w14:paraId="2F8B36F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outset" w:sz="6" w:space="0" w:color="C0504D" w:themeColor="accent2"/>
            </w:tcBorders>
          </w:tcPr>
          <w:p w14:paraId="0AC8DE67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tcBorders>
              <w:bottom w:val="outset" w:sz="6" w:space="0" w:color="C0504D" w:themeColor="accent2"/>
            </w:tcBorders>
            <w:shd w:val="clear" w:color="auto" w:fill="D9D9D9" w:themeFill="background1" w:themeFillShade="D9"/>
          </w:tcPr>
          <w:p w14:paraId="5708D721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  <w:tr w:rsidR="004E54F1" w14:paraId="7C753B36" w14:textId="77777777" w:rsidTr="004E54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242" w:type="dxa"/>
            <w:tcBorders>
              <w:top w:val="outset" w:sz="6" w:space="0" w:color="C0504D" w:themeColor="accent2"/>
            </w:tcBorders>
          </w:tcPr>
          <w:p w14:paraId="5C28F0E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outset" w:sz="6" w:space="0" w:color="C0504D" w:themeColor="accent2"/>
            </w:tcBorders>
          </w:tcPr>
          <w:p w14:paraId="29AE969A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outset" w:sz="6" w:space="0" w:color="C0504D" w:themeColor="accent2"/>
            </w:tcBorders>
          </w:tcPr>
          <w:p w14:paraId="29D44CC4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outset" w:sz="6" w:space="0" w:color="C0504D" w:themeColor="accent2"/>
            </w:tcBorders>
          </w:tcPr>
          <w:p w14:paraId="5091C53B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outset" w:sz="6" w:space="0" w:color="FF0000"/>
            </w:tcBorders>
          </w:tcPr>
          <w:p w14:paraId="034853F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FF0000"/>
            </w:tcBorders>
          </w:tcPr>
          <w:p w14:paraId="08C9AA96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C0504D" w:themeColor="accent2"/>
            </w:tcBorders>
          </w:tcPr>
          <w:p w14:paraId="3BA1E209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6" w:type="dxa"/>
            <w:tcBorders>
              <w:top w:val="outset" w:sz="6" w:space="0" w:color="C0504D" w:themeColor="accent2"/>
              <w:right w:val="outset" w:sz="6" w:space="0" w:color="C0504D" w:themeColor="accent2"/>
            </w:tcBorders>
            <w:shd w:val="clear" w:color="auto" w:fill="D9D9D9" w:themeFill="background1" w:themeFillShade="D9"/>
          </w:tcPr>
          <w:p w14:paraId="4C693DD0" w14:textId="77777777" w:rsidR="00BE3CBD" w:rsidRPr="00903559" w:rsidRDefault="00BE3CBD" w:rsidP="004E54F1">
            <w:pPr>
              <w:pStyle w:val="todosfont"/>
              <w:framePr w:hSpace="0" w:wrap="auto" w:vAnchor="margin" w:xAlign="left" w:yAlign="inline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</w:tbl>
    <w:p w14:paraId="386D80FA" w14:textId="77777777" w:rsidR="00B11C2D" w:rsidRDefault="00B11C2D"/>
    <w:p w14:paraId="5BF9C21F" w14:textId="77777777" w:rsidR="00B11C2D" w:rsidRDefault="00B11C2D"/>
    <w:p w14:paraId="17990E29" w14:textId="77777777" w:rsidR="00B11C2D" w:rsidRDefault="00B11C2D"/>
    <w:p w14:paraId="65C0E7C6" w14:textId="77777777" w:rsidR="00246F15" w:rsidRDefault="00A27BF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6ED51AC8" wp14:editId="00716731">
                <wp:simplePos x="0" y="0"/>
                <wp:positionH relativeFrom="page">
                  <wp:posOffset>897255</wp:posOffset>
                </wp:positionH>
                <wp:positionV relativeFrom="page">
                  <wp:posOffset>8343900</wp:posOffset>
                </wp:positionV>
                <wp:extent cx="5901055" cy="1485900"/>
                <wp:effectExtent l="0" t="0" r="23495" b="19050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1055" cy="14859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>
                            <a:alpha val="64999"/>
                          </a:srgbClr>
                        </a:solidFill>
                        <a:ln w="9525" cap="rnd">
                          <a:solidFill>
                            <a:srgbClr val="333333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BD12C8" w14:textId="77777777" w:rsidR="00246F15" w:rsidRPr="00903559" w:rsidRDefault="00246F1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51AC8" id="AutoShape 39" o:spid="_x0000_s1027" type="#_x0000_t186" style="position:absolute;margin-left:70.65pt;margin-top:657pt;width:464.65pt;height:11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" filled="t" strokecolor="#333">
                <v:fill opacity="42662f"/>
                <v:stroke dashstyle="1 1" endcap="round"/>
                <v:textbox inset="0,0,0,0">
                  <w:txbxContent>
                    <w:p w14:paraId="5DBD12C8" w14:textId="77777777" w:rsidR="00246F15" w:rsidRPr="00903559" w:rsidRDefault="00246F1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19907215" wp14:editId="55755AB5">
                <wp:simplePos x="0" y="0"/>
                <wp:positionH relativeFrom="page">
                  <wp:posOffset>847725</wp:posOffset>
                </wp:positionH>
                <wp:positionV relativeFrom="page">
                  <wp:posOffset>8191500</wp:posOffset>
                </wp:positionV>
                <wp:extent cx="5944870" cy="1765300"/>
                <wp:effectExtent l="57150" t="57150" r="74930" b="8255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870" cy="17653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  <a:alpha val="39999"/>
                          </a:schemeClr>
                        </a:solidFill>
                        <a:ln w="127000" cmpd="sng">
                          <a:solidFill>
                            <a:schemeClr val="accent6">
                              <a:lumMod val="100000"/>
                              <a:lumOff val="0"/>
                              <a:alpha val="64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66A1" id="AutoShape 16" o:spid="_x0000_s1026" type="#_x0000_t186" style="position:absolute;margin-left:66.75pt;margin-top:645pt;width:468.1pt;height:13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" filled="t" fillcolor="#f79646 [3209]" strokecolor="#f79646 [3209]" strokeweight="10pt">
                <v:fill opacity="26214f"/>
                <v:stroke opacity="41891f"/>
                <v:shadow color="#868686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1225B73F" wp14:editId="4BF3B3D1">
                <wp:simplePos x="0" y="0"/>
                <wp:positionH relativeFrom="page">
                  <wp:posOffset>1038860</wp:posOffset>
                </wp:positionH>
                <wp:positionV relativeFrom="page">
                  <wp:posOffset>571500</wp:posOffset>
                </wp:positionV>
                <wp:extent cx="5553075" cy="989965"/>
                <wp:effectExtent l="67310" t="66675" r="66040" b="6731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98996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  <a:alpha val="39999"/>
                          </a:schemeClr>
                        </a:solidFill>
                        <a:ln w="127000" cmpd="sng">
                          <a:solidFill>
                            <a:schemeClr val="accent6">
                              <a:lumMod val="100000"/>
                              <a:lumOff val="0"/>
                              <a:alpha val="64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7CFB9" id="AutoShape 13" o:spid="_x0000_s1026" type="#_x0000_t186" style="position:absolute;margin-left:81.8pt;margin-top:45pt;width:437.25pt;height:77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" filled="t" fillcolor="#f79646 [3209]" strokecolor="#f79646 [3209]" strokeweight="10pt">
                <v:fill opacity="26214f"/>
                <v:stroke opacity="41891f"/>
                <v:shadow color="#868686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F464126" wp14:editId="253E420C">
                <wp:simplePos x="0" y="0"/>
                <wp:positionH relativeFrom="page">
                  <wp:posOffset>1000125</wp:posOffset>
                </wp:positionH>
                <wp:positionV relativeFrom="page">
                  <wp:posOffset>691515</wp:posOffset>
                </wp:positionV>
                <wp:extent cx="5648325" cy="753745"/>
                <wp:effectExtent l="9525" t="5715" r="9525" b="1206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75374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>
                            <a:alpha val="64999"/>
                          </a:srgbClr>
                        </a:solidFill>
                        <a:ln w="9525" cap="rnd">
                          <a:solidFill>
                            <a:srgbClr val="333333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FC0CCA" w14:textId="77777777" w:rsidR="00246F15" w:rsidRPr="00BE3CBD" w:rsidRDefault="00BE3CBD" w:rsidP="00BE3CBD">
                            <w:pPr>
                              <w:pStyle w:val="Titre10"/>
                            </w:pPr>
                            <w:r w:rsidRPr="00BE3CBD">
                              <w:t>Tableau de s</w:t>
                            </w:r>
                            <w:r w:rsidR="00B11C2D" w:rsidRPr="00BE3CBD">
                              <w:t>uivi de candidatures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64126" id="AutoShape 7" o:spid="_x0000_s1028" type="#_x0000_t186" style="position:absolute;margin-left:78.75pt;margin-top:54.45pt;width:444.75pt;height:5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" filled="t" strokecolor="#333">
                <v:fill opacity="42662f"/>
                <v:stroke dashstyle="1 1" endcap="round"/>
                <v:textbox inset="0,0,0,0">
                  <w:txbxContent>
                    <w:p w14:paraId="71FC0CCA" w14:textId="77777777" w:rsidR="00246F15" w:rsidRPr="00BE3CBD" w:rsidRDefault="00BE3CBD" w:rsidP="00BE3CBD">
                      <w:pPr>
                        <w:pStyle w:val="Titre10"/>
                      </w:pPr>
                      <w:r w:rsidRPr="00BE3CBD">
                        <w:t>Tableau de s</w:t>
                      </w:r>
                      <w:r w:rsidR="00B11C2D" w:rsidRPr="00BE3CBD">
                        <w:t>uivi de candidatures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46F15">
        <w:t> </w:t>
      </w:r>
    </w:p>
    <w:p w14:paraId="34888F91" w14:textId="77777777" w:rsidR="004E54F1" w:rsidRDefault="004E54F1"/>
    <w:sectPr w:rsidR="004E54F1" w:rsidSect="00256F95">
      <w:headerReference w:type="default" r:id="rId6"/>
      <w:pgSz w:w="11907" w:h="16839"/>
      <w:pgMar w:top="1440" w:right="1800" w:bottom="1440" w:left="1800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1C633" w14:textId="77777777" w:rsidR="004A5D73" w:rsidRDefault="004A5D73">
      <w:r>
        <w:separator/>
      </w:r>
    </w:p>
  </w:endnote>
  <w:endnote w:type="continuationSeparator" w:id="0">
    <w:p w14:paraId="78CA58B2" w14:textId="77777777" w:rsidR="004A5D73" w:rsidRDefault="004A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860C" w14:textId="77777777" w:rsidR="004A5D73" w:rsidRDefault="004A5D73">
      <w:r>
        <w:separator/>
      </w:r>
    </w:p>
  </w:footnote>
  <w:footnote w:type="continuationSeparator" w:id="0">
    <w:p w14:paraId="0E5EC88B" w14:textId="77777777" w:rsidR="004A5D73" w:rsidRDefault="004A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0EA68" w14:textId="77777777" w:rsidR="00246F15" w:rsidRDefault="00256F95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19864B" wp14:editId="4441BE57">
          <wp:simplePos x="0" y="0"/>
          <wp:positionH relativeFrom="margin">
            <wp:posOffset>-883920</wp:posOffset>
          </wp:positionH>
          <wp:positionV relativeFrom="margin">
            <wp:posOffset>-746760</wp:posOffset>
          </wp:positionV>
          <wp:extent cx="1379220" cy="246380"/>
          <wp:effectExtent l="0" t="0" r="0" b="127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922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D"/>
    <w:rsid w:val="00246F15"/>
    <w:rsid w:val="00256F95"/>
    <w:rsid w:val="002B2B4E"/>
    <w:rsid w:val="00375C46"/>
    <w:rsid w:val="00483964"/>
    <w:rsid w:val="0048568D"/>
    <w:rsid w:val="004A5D73"/>
    <w:rsid w:val="004E54F1"/>
    <w:rsid w:val="005E68F3"/>
    <w:rsid w:val="00903559"/>
    <w:rsid w:val="00A27BFC"/>
    <w:rsid w:val="00B11C2D"/>
    <w:rsid w:val="00B76BA9"/>
    <w:rsid w:val="00BE3CBD"/>
    <w:rsid w:val="00E47533"/>
    <w:rsid w:val="00EC43D1"/>
    <w:rsid w:val="00F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,"/>
  <w:listSeparator w:val=";"/>
  <w14:docId w14:val="10B60778"/>
  <w15:docId w15:val="{4ABD3142-B627-4AE8-AE50-532DC2EB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lang w:val="en-US" w:eastAsia="en-US"/>
    </w:rPr>
  </w:style>
  <w:style w:type="paragraph" w:styleId="Titre1">
    <w:name w:val="heading 1"/>
    <w:basedOn w:val="Normal"/>
    <w:next w:val="Normal"/>
    <w:qFormat/>
    <w:pPr>
      <w:jc w:val="center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odosfont">
    <w:name w:val="todo's_font"/>
    <w:basedOn w:val="Normal"/>
    <w:autoRedefine/>
    <w:pPr>
      <w:framePr w:hSpace="187" w:wrap="around" w:vAnchor="page" w:hAnchor="text" w:xAlign="center" w:y="11926"/>
    </w:pPr>
    <w:rPr>
      <w:rFonts w:ascii="Garamond" w:hAnsi="Garamond" w:cs="Garamond"/>
      <w:color w:val="996633"/>
      <w:spacing w:val="6"/>
      <w:sz w:val="16"/>
      <w:szCs w:val="16"/>
      <w:lang w:bidi="en-US"/>
    </w:rPr>
  </w:style>
  <w:style w:type="paragraph" w:customStyle="1" w:styleId="subheaders">
    <w:name w:val="subheaders"/>
    <w:basedOn w:val="Normal"/>
    <w:autoRedefine/>
    <w:pPr>
      <w:framePr w:hSpace="187" w:wrap="around" w:vAnchor="text" w:hAnchor="text" w:xAlign="center" w:y="1772"/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en-US"/>
    </w:rPr>
  </w:style>
  <w:style w:type="paragraph" w:customStyle="1" w:styleId="Titre10">
    <w:name w:val="Titre1"/>
    <w:autoRedefine/>
    <w:rsid w:val="00BE3CBD"/>
    <w:pPr>
      <w:jc w:val="center"/>
    </w:pPr>
    <w:rPr>
      <w:rFonts w:ascii="Arial" w:hAnsi="Arial" w:cs="Arial"/>
      <w:b/>
      <w:color w:val="C00000"/>
      <w:spacing w:val="10"/>
      <w:sz w:val="44"/>
      <w:szCs w:val="44"/>
      <w:lang w:eastAsia="en-US" w:bidi="en-US"/>
    </w:rPr>
  </w:style>
  <w:style w:type="paragraph" w:customStyle="1" w:styleId="NOTESTITLE">
    <w:name w:val="NOTESTITLE"/>
    <w:basedOn w:val="Titre10"/>
    <w:autoRedefine/>
    <w:rsid w:val="00BE3CBD"/>
    <w:rPr>
      <w:b w:val="0"/>
      <w:caps/>
      <w:sz w:val="28"/>
      <w:szCs w:val="28"/>
    </w:rPr>
  </w:style>
  <w:style w:type="paragraph" w:customStyle="1" w:styleId="notesfont">
    <w:name w:val="notes_font"/>
    <w:autoRedefine/>
    <w:rPr>
      <w:rFonts w:ascii="Garamond" w:hAnsi="Garamond"/>
      <w:color w:val="996633"/>
      <w:spacing w:val="12"/>
      <w:sz w:val="16"/>
      <w:szCs w:val="16"/>
      <w:lang w:val="en-US" w:eastAsia="en-US"/>
    </w:rPr>
  </w:style>
  <w:style w:type="table" w:styleId="Grilledutableau">
    <w:name w:val="Table Grid"/>
    <w:basedOn w:val="TableauNormal"/>
    <w:semiHidden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7">
    <w:name w:val="Table Grid 7"/>
    <w:basedOn w:val="TableauNormal"/>
    <w:rsid w:val="00B11C2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tion\AppData\Roaming\Microsoft\Templates\Liste%20des%20t&#226;ch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des tâches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lucille1 herbay</cp:lastModifiedBy>
  <cp:revision>2</cp:revision>
  <cp:lastPrinted>2006-03-20T09:24:00Z</cp:lastPrinted>
  <dcterms:created xsi:type="dcterms:W3CDTF">2020-01-13T13:14:00Z</dcterms:created>
  <dcterms:modified xsi:type="dcterms:W3CDTF">2020-01-13T13:14:00Z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TC100758301036</vt:lpwstr>
  </property>
</Properties>
</file>