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D2605" w14:textId="77777777" w:rsidR="00683AB4" w:rsidRDefault="00501997" w:rsidP="00A4568C">
      <w:pPr>
        <w:pStyle w:val="Sous-titr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34209D" wp14:editId="25D42331">
                <wp:simplePos x="0" y="0"/>
                <wp:positionH relativeFrom="column">
                  <wp:posOffset>1021080</wp:posOffset>
                </wp:positionH>
                <wp:positionV relativeFrom="paragraph">
                  <wp:posOffset>-243205</wp:posOffset>
                </wp:positionV>
                <wp:extent cx="1828800" cy="662305"/>
                <wp:effectExtent l="0" t="0" r="0" b="444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62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3E7CC7" w14:textId="77777777" w:rsidR="00013DEA" w:rsidRPr="00013DEA" w:rsidRDefault="00013DEA" w:rsidP="00013DEA">
                            <w:pPr>
                              <w:pStyle w:val="Sous-titre"/>
                              <w:jc w:val="center"/>
                              <w:rPr>
                                <w:b/>
                                <w:caps w:val="0"/>
                                <w:color w:val="F8F8F8" w:themeColor="background2"/>
                                <w:sz w:val="44"/>
                                <w:szCs w:val="4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013DEA">
                              <w:rPr>
                                <w:b/>
                                <w:caps w:val="0"/>
                                <w:color w:val="F8F8F8" w:themeColor="background2"/>
                                <w:sz w:val="44"/>
                                <w:szCs w:val="4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Tableau de suivi de candidatures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4209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80.4pt;margin-top:-19.15pt;width:2in;height:52.1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" filled="f" stroked="f">
                <v:textbox>
                  <w:txbxContent>
                    <w:p w14:paraId="253E7CC7" w14:textId="77777777" w:rsidR="00013DEA" w:rsidRPr="00013DEA" w:rsidRDefault="00013DEA" w:rsidP="00013DEA">
                      <w:pPr>
                        <w:pStyle w:val="Sous-titre"/>
                        <w:jc w:val="center"/>
                        <w:rPr>
                          <w:b/>
                          <w:caps w:val="0"/>
                          <w:color w:val="F8F8F8" w:themeColor="background2"/>
                          <w:sz w:val="44"/>
                          <w:szCs w:val="4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013DEA">
                        <w:rPr>
                          <w:b/>
                          <w:caps w:val="0"/>
                          <w:color w:val="F8F8F8" w:themeColor="background2"/>
                          <w:sz w:val="44"/>
                          <w:szCs w:val="4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Tableau de suivi de candidatures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574" w:type="pct"/>
        <w:tblBorders>
          <w:bottom w:val="thickThinLargeGap" w:sz="12" w:space="0" w:color="4E4E4E" w:themeColor="accent1" w:themeTint="BF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  <w:tblDescription w:val="Name and date"/>
      </w:tblPr>
      <w:tblGrid>
        <w:gridCol w:w="1174"/>
      </w:tblGrid>
      <w:tr w:rsidR="00F125D5" w14:paraId="34767125" w14:textId="77777777" w:rsidTr="00F125D5">
        <w:trPr>
          <w:trHeight w:val="393"/>
        </w:trPr>
        <w:tc>
          <w:tcPr>
            <w:tcW w:w="5000" w:type="pct"/>
          </w:tcPr>
          <w:p w14:paraId="47737C5A" w14:textId="77777777" w:rsidR="00F125D5" w:rsidRDefault="00F125D5">
            <w:pPr>
              <w:pStyle w:val="Titre"/>
            </w:pPr>
          </w:p>
        </w:tc>
      </w:tr>
    </w:tbl>
    <w:p w14:paraId="3EDF7A39" w14:textId="77777777" w:rsidR="00683AB4" w:rsidRDefault="00683AB4"/>
    <w:tbl>
      <w:tblPr>
        <w:tblStyle w:val="Devoirshebdomadaire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1077"/>
        <w:gridCol w:w="1387"/>
        <w:gridCol w:w="1526"/>
        <w:gridCol w:w="1387"/>
        <w:gridCol w:w="1248"/>
        <w:gridCol w:w="1665"/>
        <w:gridCol w:w="972"/>
        <w:gridCol w:w="952"/>
      </w:tblGrid>
      <w:tr w:rsidR="008B29A4" w14:paraId="7F8447D0" w14:textId="77777777" w:rsidTr="008B2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8"/>
          </w:tcPr>
          <w:p w14:paraId="1E60B81F" w14:textId="77777777" w:rsidR="008B29A4" w:rsidRDefault="008B29A4" w:rsidP="00013DEA">
            <w:r>
              <w:t>Candidature N°</w:t>
            </w:r>
            <w:r w:rsidR="00013DEA">
              <w:t xml:space="preserve"> </w:t>
            </w:r>
            <w:r>
              <w:t>1</w:t>
            </w:r>
            <w:r w:rsidR="00C95456" w:rsidRPr="00C95456">
              <w:rPr>
                <w:i/>
                <w:caps w:val="0"/>
              </w:rPr>
              <w:t xml:space="preserve"> </w:t>
            </w:r>
            <w:sdt>
              <w:sdtPr>
                <w:rPr>
                  <w:i/>
                </w:rPr>
                <w:id w:val="-1185590573"/>
                <w:placeholder>
                  <w:docPart w:val="C4DBFB0CD32345D69CCBC7475C47B8C3"/>
                </w:placeholder>
                <w:showingPlcHdr/>
                <w:text/>
              </w:sdtPr>
              <w:sdtEndPr/>
              <w:sdtContent>
                <w:r w:rsidR="00013DEA" w:rsidRPr="00013DEA">
                  <w:rPr>
                    <w:rStyle w:val="Textedelespacerserv"/>
                    <w:i/>
                    <w:caps w:val="0"/>
                  </w:rPr>
                  <w:t xml:space="preserve">origine de la candidature exemple : </w:t>
                </w:r>
                <w:proofErr w:type="gramStart"/>
                <w:r w:rsidR="00013DEA" w:rsidRPr="00013DEA">
                  <w:rPr>
                    <w:rStyle w:val="Textedelespacerserv"/>
                    <w:i/>
                    <w:caps w:val="0"/>
                  </w:rPr>
                  <w:t>jobboard ,</w:t>
                </w:r>
                <w:proofErr w:type="gramEnd"/>
                <w:r w:rsidR="00013DEA" w:rsidRPr="00013DEA">
                  <w:rPr>
                    <w:rStyle w:val="Textedelespacerserv"/>
                    <w:i/>
                    <w:caps w:val="0"/>
                  </w:rPr>
                  <w:t xml:space="preserve"> site de l’entre</w:t>
                </w:r>
                <w:r w:rsidR="00013DEA">
                  <w:rPr>
                    <w:rStyle w:val="Textedelespacerserv"/>
                    <w:i/>
                    <w:caps w:val="0"/>
                  </w:rPr>
                  <w:t>prise ou remise en main</w:t>
                </w:r>
                <w:r w:rsidR="00237F10">
                  <w:rPr>
                    <w:rStyle w:val="Textedelespacerserv"/>
                    <w:i/>
                    <w:caps w:val="0"/>
                  </w:rPr>
                  <w:t>s</w:t>
                </w:r>
                <w:r w:rsidR="00013DEA">
                  <w:rPr>
                    <w:rStyle w:val="Textedelespacerserv"/>
                    <w:i/>
                    <w:caps w:val="0"/>
                  </w:rPr>
                  <w:t xml:space="preserve"> propres</w:t>
                </w:r>
              </w:sdtContent>
            </w:sdt>
          </w:p>
        </w:tc>
      </w:tr>
      <w:tr w:rsidR="00440503" w14:paraId="640AB53B" w14:textId="77777777" w:rsidTr="0082367C">
        <w:trPr>
          <w:trHeight w:val="337"/>
        </w:trPr>
        <w:tc>
          <w:tcPr>
            <w:tcW w:w="527" w:type="pct"/>
          </w:tcPr>
          <w:p w14:paraId="10C3EC81" w14:textId="77777777" w:rsidR="00440503" w:rsidRDefault="00440503">
            <w:bookmarkStart w:id="0" w:name="_GoBack"/>
            <w:r w:rsidRPr="00440503">
              <w:t>Date d’envoi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4754C0BE" w14:textId="77777777" w:rsidR="00440503" w:rsidRDefault="00CA09AF">
            <w:r>
              <w:t>Entreprise</w:t>
            </w:r>
          </w:p>
        </w:tc>
        <w:tc>
          <w:tcPr>
            <w:tcW w:w="747" w:type="pct"/>
          </w:tcPr>
          <w:p w14:paraId="1973157D" w14:textId="77777777" w:rsidR="00440503" w:rsidRDefault="00440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503">
              <w:t>Poste à pourvoir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6F0C156E" w14:textId="77777777" w:rsidR="00440503" w:rsidRDefault="00440503">
            <w:r w:rsidRPr="00440503">
              <w:t>Email de contact</w:t>
            </w:r>
          </w:p>
        </w:tc>
        <w:tc>
          <w:tcPr>
            <w:tcW w:w="611" w:type="pct"/>
          </w:tcPr>
          <w:p w14:paraId="3D9EFF91" w14:textId="77777777" w:rsidR="00440503" w:rsidRDefault="00440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503">
              <w:t>Téléphone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5" w:type="pct"/>
          </w:tcPr>
          <w:p w14:paraId="17BF3904" w14:textId="77777777" w:rsidR="00440503" w:rsidRDefault="00440503">
            <w:r w:rsidRPr="00440503">
              <w:t>Nom et prénom</w:t>
            </w:r>
          </w:p>
        </w:tc>
        <w:tc>
          <w:tcPr>
            <w:tcW w:w="476" w:type="pct"/>
          </w:tcPr>
          <w:p w14:paraId="1DFB120A" w14:textId="77777777" w:rsidR="00440503" w:rsidRPr="00440503" w:rsidRDefault="00440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503">
              <w:t>Date de relance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6" w:type="pct"/>
          </w:tcPr>
          <w:p w14:paraId="43EFDD54" w14:textId="77777777" w:rsidR="00440503" w:rsidRPr="00440503" w:rsidRDefault="00440503">
            <w:r w:rsidRPr="00440503">
              <w:t>Réponse</w:t>
            </w:r>
          </w:p>
        </w:tc>
      </w:tr>
      <w:bookmarkEnd w:id="0"/>
      <w:tr w:rsidR="00440503" w14:paraId="41FA92D3" w14:textId="77777777" w:rsidTr="0082367C">
        <w:trPr>
          <w:trHeight w:val="543"/>
        </w:trPr>
        <w:tc>
          <w:tcPr>
            <w:tcW w:w="527" w:type="pct"/>
          </w:tcPr>
          <w:p w14:paraId="09D790D9" w14:textId="77777777" w:rsidR="00440503" w:rsidRDefault="00440503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2DDC8457" w14:textId="77777777" w:rsidR="00440503" w:rsidRDefault="00440503"/>
        </w:tc>
        <w:tc>
          <w:tcPr>
            <w:tcW w:w="747" w:type="pct"/>
          </w:tcPr>
          <w:p w14:paraId="7FCDB739" w14:textId="77777777" w:rsidR="00440503" w:rsidRDefault="00440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11FAF9B3" w14:textId="77777777" w:rsidR="00440503" w:rsidRDefault="00440503"/>
        </w:tc>
        <w:tc>
          <w:tcPr>
            <w:tcW w:w="611" w:type="pct"/>
          </w:tcPr>
          <w:p w14:paraId="644A0265" w14:textId="77777777" w:rsidR="00440503" w:rsidRDefault="00440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5" w:type="pct"/>
          </w:tcPr>
          <w:p w14:paraId="064AC9A4" w14:textId="77777777" w:rsidR="00440503" w:rsidRDefault="00440503"/>
        </w:tc>
        <w:tc>
          <w:tcPr>
            <w:tcW w:w="476" w:type="pct"/>
          </w:tcPr>
          <w:p w14:paraId="7E265019" w14:textId="77777777" w:rsidR="00440503" w:rsidRDefault="00440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6" w:type="pct"/>
          </w:tcPr>
          <w:p w14:paraId="1EDBBFC7" w14:textId="165C5FA9" w:rsidR="0082367C" w:rsidRDefault="00444E6B" w:rsidP="0082367C">
            <w:pPr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996013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5D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82367C">
              <w:rPr>
                <w:sz w:val="16"/>
                <w:szCs w:val="16"/>
              </w:rPr>
              <w:t xml:space="preserve">      </w:t>
            </w:r>
            <w:r w:rsidR="0082367C" w:rsidRPr="0082367C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-465972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5D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6F58EFF6" w14:textId="77777777" w:rsidR="00440503" w:rsidRPr="0082367C" w:rsidRDefault="0082367C" w:rsidP="008236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Oui   </w:t>
            </w:r>
            <w:r w:rsidRPr="0082367C">
              <w:rPr>
                <w:sz w:val="16"/>
                <w:szCs w:val="16"/>
              </w:rPr>
              <w:t>Non</w:t>
            </w:r>
          </w:p>
        </w:tc>
      </w:tr>
      <w:tr w:rsidR="00440503" w14:paraId="4BC682A8" w14:textId="77777777" w:rsidTr="00440503">
        <w:trPr>
          <w:trHeight w:val="870"/>
        </w:trPr>
        <w:tc>
          <w:tcPr>
            <w:tcW w:w="5000" w:type="pct"/>
            <w:gridSpan w:val="8"/>
          </w:tcPr>
          <w:p w14:paraId="44DF7634" w14:textId="77777777" w:rsidR="00440503" w:rsidRDefault="00013DE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1" layoutInCell="1" allowOverlap="1" wp14:anchorId="5656E7E4" wp14:editId="5F0AEE8B">
                      <wp:simplePos x="0" y="0"/>
                      <wp:positionH relativeFrom="page">
                        <wp:posOffset>5259705</wp:posOffset>
                      </wp:positionH>
                      <wp:positionV relativeFrom="page">
                        <wp:posOffset>62865</wp:posOffset>
                      </wp:positionV>
                      <wp:extent cx="1231900" cy="408940"/>
                      <wp:effectExtent l="0" t="0" r="25400" b="10160"/>
                      <wp:wrapNone/>
                      <wp:docPr id="29" name="Accolades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1900" cy="408940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 w="9525" cap="rnd">
                                <a:solidFill>
                                  <a:srgbClr val="808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0000"/>
                                      </a:srgbClr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FB084D0" w14:textId="77777777" w:rsidR="00013DEA" w:rsidRPr="00860AB2" w:rsidRDefault="00013DEA" w:rsidP="00013DEA">
                                  <w:pPr>
                                    <w:pStyle w:val="NOTESTITLE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860AB2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Note</w:t>
                                  </w: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860AB2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 xml:space="preserve"> relatives aux</w:t>
                                  </w: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 xml:space="preserve"> missions ou autres information</w:t>
                                  </w:r>
                                  <w:r w:rsidRPr="00860AB2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56E7E4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Accolades 29" o:spid="_x0000_s1027" type="#_x0000_t186" style="position:absolute;margin-left:414.15pt;margin-top:4.95pt;width:97pt;height:32.2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" strokecolor="olive">
                      <v:fill opacity="46003f"/>
                      <v:stroke dashstyle="1 1" endcap="round"/>
                      <v:textbox inset="0,0,0,0">
                        <w:txbxContent>
                          <w:p w14:paraId="2FB084D0" w14:textId="77777777" w:rsidR="00013DEA" w:rsidRPr="00860AB2" w:rsidRDefault="00013DEA" w:rsidP="00013DEA">
                            <w:pPr>
                              <w:pStyle w:val="NOTESTITLE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860AB2">
                              <w:rPr>
                                <w:i/>
                                <w:sz w:val="16"/>
                                <w:szCs w:val="16"/>
                              </w:rPr>
                              <w:t>Note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s</w:t>
                            </w:r>
                            <w:r w:rsidRPr="00860AB2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relatives aux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missions ou autres information</w:t>
                            </w:r>
                            <w:r w:rsidRPr="00860AB2">
                              <w:rPr>
                                <w:i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 w:rsidR="00860A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1" layoutInCell="1" allowOverlap="1" wp14:anchorId="416E26BC" wp14:editId="39D0C4C7">
                      <wp:simplePos x="0" y="0"/>
                      <wp:positionH relativeFrom="page">
                        <wp:posOffset>4445</wp:posOffset>
                      </wp:positionH>
                      <wp:positionV relativeFrom="page">
                        <wp:posOffset>34290</wp:posOffset>
                      </wp:positionV>
                      <wp:extent cx="5166360" cy="457200"/>
                      <wp:effectExtent l="0" t="0" r="15240" b="19050"/>
                      <wp:wrapNone/>
                      <wp:docPr id="5" name="Accolades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66360" cy="457200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solidFill>
                                <a:schemeClr val="accent3">
                                  <a:alpha val="64999"/>
                                </a:schemeClr>
                              </a:solidFill>
                              <a:ln w="9525" cap="rnd">
                                <a:solidFill>
                                  <a:srgbClr val="333333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3A1DB8" w14:textId="77777777" w:rsidR="00860AB2" w:rsidRDefault="00860AB2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E26BC" id="Accolades 5" o:spid="_x0000_s1028" type="#_x0000_t186" style="position:absolute;margin-left:.35pt;margin-top:2.7pt;width:406.8pt;height:3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" filled="t" fillcolor="#969696 [3206]" strokecolor="#333">
                      <v:fill opacity="42662f"/>
                      <v:stroke dashstyle="1 1" endcap="round"/>
                      <v:textbox inset="0,0,0,0">
                        <w:txbxContent>
                          <w:p w14:paraId="413A1DB8" w14:textId="77777777" w:rsidR="00860AB2" w:rsidRDefault="00860AB2"/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</w:p>
        </w:tc>
      </w:tr>
    </w:tbl>
    <w:p w14:paraId="198F31BD" w14:textId="77777777" w:rsidR="00683AB4" w:rsidRDefault="00683AB4">
      <w:pPr>
        <w:pStyle w:val="Espacedetableau"/>
      </w:pPr>
    </w:p>
    <w:p w14:paraId="2573D6CF" w14:textId="77777777" w:rsidR="00683AB4" w:rsidRDefault="00683AB4">
      <w:pPr>
        <w:pStyle w:val="Espacedetableau"/>
      </w:pPr>
    </w:p>
    <w:p w14:paraId="6804910C" w14:textId="77777777" w:rsidR="00860AB2" w:rsidRDefault="00860AB2">
      <w:pPr>
        <w:pStyle w:val="Espacedetableau"/>
      </w:pPr>
    </w:p>
    <w:tbl>
      <w:tblPr>
        <w:tblStyle w:val="Devoirshebdomadaire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1077"/>
        <w:gridCol w:w="1387"/>
        <w:gridCol w:w="1526"/>
        <w:gridCol w:w="1387"/>
        <w:gridCol w:w="1248"/>
        <w:gridCol w:w="1665"/>
        <w:gridCol w:w="972"/>
        <w:gridCol w:w="952"/>
      </w:tblGrid>
      <w:tr w:rsidR="0082367C" w14:paraId="59D80D38" w14:textId="77777777" w:rsidTr="00D12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8"/>
          </w:tcPr>
          <w:p w14:paraId="123D6F00" w14:textId="77777777" w:rsidR="0082367C" w:rsidRDefault="0082367C" w:rsidP="0082367C">
            <w:r>
              <w:t>Candidature N° 2</w:t>
            </w:r>
            <w:r w:rsidRPr="00C95456">
              <w:rPr>
                <w:i/>
                <w:caps w:val="0"/>
              </w:rPr>
              <w:t xml:space="preserve"> </w:t>
            </w:r>
            <w:sdt>
              <w:sdtPr>
                <w:rPr>
                  <w:i/>
                </w:rPr>
                <w:id w:val="1241828254"/>
                <w:placeholder>
                  <w:docPart w:val="7289793DA8714711B423476579D71549"/>
                </w:placeholder>
                <w:showingPlcHdr/>
                <w:text/>
              </w:sdtPr>
              <w:sdtEndPr/>
              <w:sdtContent>
                <w:r w:rsidRPr="00013DEA">
                  <w:rPr>
                    <w:rStyle w:val="Textedelespacerserv"/>
                    <w:i/>
                    <w:caps w:val="0"/>
                  </w:rPr>
                  <w:t xml:space="preserve">origine de la candidature exemple : </w:t>
                </w:r>
                <w:proofErr w:type="gramStart"/>
                <w:r w:rsidRPr="00013DEA">
                  <w:rPr>
                    <w:rStyle w:val="Textedelespacerserv"/>
                    <w:i/>
                    <w:caps w:val="0"/>
                  </w:rPr>
                  <w:t>jobboard ,</w:t>
                </w:r>
                <w:proofErr w:type="gramEnd"/>
                <w:r w:rsidRPr="00013DEA">
                  <w:rPr>
                    <w:rStyle w:val="Textedelespacerserv"/>
                    <w:i/>
                    <w:caps w:val="0"/>
                  </w:rPr>
                  <w:t xml:space="preserve"> site de l’entre</w:t>
                </w:r>
                <w:r>
                  <w:rPr>
                    <w:rStyle w:val="Textedelespacerserv"/>
                    <w:i/>
                    <w:caps w:val="0"/>
                  </w:rPr>
                  <w:t>prise ou remise en main</w:t>
                </w:r>
                <w:r w:rsidR="00237F10">
                  <w:rPr>
                    <w:rStyle w:val="Textedelespacerserv"/>
                    <w:i/>
                    <w:caps w:val="0"/>
                  </w:rPr>
                  <w:t>s</w:t>
                </w:r>
                <w:r>
                  <w:rPr>
                    <w:rStyle w:val="Textedelespacerserv"/>
                    <w:i/>
                    <w:caps w:val="0"/>
                  </w:rPr>
                  <w:t xml:space="preserve"> propres</w:t>
                </w:r>
              </w:sdtContent>
            </w:sdt>
          </w:p>
        </w:tc>
      </w:tr>
      <w:tr w:rsidR="0082367C" w14:paraId="3875D109" w14:textId="77777777" w:rsidTr="00D128A1">
        <w:trPr>
          <w:trHeight w:val="337"/>
        </w:trPr>
        <w:tc>
          <w:tcPr>
            <w:tcW w:w="527" w:type="pct"/>
          </w:tcPr>
          <w:p w14:paraId="507FFC5A" w14:textId="77777777" w:rsidR="0082367C" w:rsidRDefault="0082367C" w:rsidP="00D128A1">
            <w:r w:rsidRPr="00440503">
              <w:t>Date d’envoi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5900EED2" w14:textId="77777777" w:rsidR="0082367C" w:rsidRDefault="00CA09AF" w:rsidP="00D128A1">
            <w:r>
              <w:t>Entreprise</w:t>
            </w:r>
          </w:p>
        </w:tc>
        <w:tc>
          <w:tcPr>
            <w:tcW w:w="747" w:type="pct"/>
          </w:tcPr>
          <w:p w14:paraId="13D6DE3C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503">
              <w:t>Poste à pourvoir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35186583" w14:textId="77777777" w:rsidR="0082367C" w:rsidRDefault="0082367C" w:rsidP="00D128A1">
            <w:r w:rsidRPr="00440503">
              <w:t>Email de contact</w:t>
            </w:r>
          </w:p>
        </w:tc>
        <w:tc>
          <w:tcPr>
            <w:tcW w:w="611" w:type="pct"/>
          </w:tcPr>
          <w:p w14:paraId="03FB1189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503">
              <w:t>Téléphone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5" w:type="pct"/>
          </w:tcPr>
          <w:p w14:paraId="51DC580F" w14:textId="77777777" w:rsidR="0082367C" w:rsidRDefault="0082367C" w:rsidP="00D128A1">
            <w:r w:rsidRPr="00440503">
              <w:t>Nom et prénom</w:t>
            </w:r>
          </w:p>
        </w:tc>
        <w:tc>
          <w:tcPr>
            <w:tcW w:w="476" w:type="pct"/>
          </w:tcPr>
          <w:p w14:paraId="0D2B267F" w14:textId="77777777" w:rsidR="0082367C" w:rsidRPr="00440503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503">
              <w:t>Date de relance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6" w:type="pct"/>
          </w:tcPr>
          <w:p w14:paraId="4B7090F4" w14:textId="77777777" w:rsidR="0082367C" w:rsidRPr="00440503" w:rsidRDefault="0082367C" w:rsidP="00D128A1">
            <w:r w:rsidRPr="00440503">
              <w:t>Réponse</w:t>
            </w:r>
          </w:p>
        </w:tc>
      </w:tr>
      <w:tr w:rsidR="0082367C" w14:paraId="6584F149" w14:textId="77777777" w:rsidTr="00D128A1">
        <w:trPr>
          <w:trHeight w:val="543"/>
        </w:trPr>
        <w:tc>
          <w:tcPr>
            <w:tcW w:w="527" w:type="pct"/>
          </w:tcPr>
          <w:p w14:paraId="1AE10B6E" w14:textId="77777777" w:rsidR="0082367C" w:rsidRDefault="0082367C" w:rsidP="00D128A1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4680478A" w14:textId="77777777" w:rsidR="0082367C" w:rsidRDefault="0082367C" w:rsidP="00D128A1"/>
        </w:tc>
        <w:tc>
          <w:tcPr>
            <w:tcW w:w="747" w:type="pct"/>
          </w:tcPr>
          <w:p w14:paraId="42454509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7676442E" w14:textId="77777777" w:rsidR="0082367C" w:rsidRDefault="0082367C" w:rsidP="00D128A1"/>
        </w:tc>
        <w:tc>
          <w:tcPr>
            <w:tcW w:w="611" w:type="pct"/>
          </w:tcPr>
          <w:p w14:paraId="322297B7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5" w:type="pct"/>
          </w:tcPr>
          <w:p w14:paraId="74231CD2" w14:textId="77777777" w:rsidR="0082367C" w:rsidRDefault="0082367C" w:rsidP="00D128A1"/>
        </w:tc>
        <w:tc>
          <w:tcPr>
            <w:tcW w:w="476" w:type="pct"/>
          </w:tcPr>
          <w:p w14:paraId="0215A039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6" w:type="pct"/>
          </w:tcPr>
          <w:p w14:paraId="12B06EF8" w14:textId="77777777" w:rsidR="0082367C" w:rsidRDefault="00444E6B" w:rsidP="00D128A1">
            <w:pPr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845012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367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82367C">
              <w:rPr>
                <w:sz w:val="16"/>
                <w:szCs w:val="16"/>
              </w:rPr>
              <w:t xml:space="preserve">      </w:t>
            </w:r>
            <w:r w:rsidR="0082367C" w:rsidRPr="0082367C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1746298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367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159DE5C8" w14:textId="77777777" w:rsidR="0082367C" w:rsidRPr="0082367C" w:rsidRDefault="0082367C" w:rsidP="00D128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Oui   </w:t>
            </w:r>
            <w:r w:rsidRPr="0082367C">
              <w:rPr>
                <w:sz w:val="16"/>
                <w:szCs w:val="16"/>
              </w:rPr>
              <w:t>Non</w:t>
            </w:r>
          </w:p>
        </w:tc>
      </w:tr>
      <w:tr w:rsidR="0082367C" w14:paraId="28C38B29" w14:textId="77777777" w:rsidTr="00D128A1">
        <w:trPr>
          <w:trHeight w:val="870"/>
        </w:trPr>
        <w:tc>
          <w:tcPr>
            <w:tcW w:w="5000" w:type="pct"/>
            <w:gridSpan w:val="8"/>
          </w:tcPr>
          <w:p w14:paraId="3829703C" w14:textId="77777777" w:rsidR="0082367C" w:rsidRDefault="0082367C" w:rsidP="00D128A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1" layoutInCell="1" allowOverlap="1" wp14:anchorId="1919CEE7" wp14:editId="0E2327C6">
                      <wp:simplePos x="0" y="0"/>
                      <wp:positionH relativeFrom="page">
                        <wp:posOffset>5259705</wp:posOffset>
                      </wp:positionH>
                      <wp:positionV relativeFrom="page">
                        <wp:posOffset>62865</wp:posOffset>
                      </wp:positionV>
                      <wp:extent cx="1231900" cy="408940"/>
                      <wp:effectExtent l="0" t="0" r="25400" b="10160"/>
                      <wp:wrapNone/>
                      <wp:docPr id="30" name="Accolades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1900" cy="408940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 w="9525" cap="rnd">
                                <a:solidFill>
                                  <a:srgbClr val="808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0000"/>
                                      </a:srgbClr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BC816A6" w14:textId="77777777" w:rsidR="0082367C" w:rsidRPr="00860AB2" w:rsidRDefault="0082367C" w:rsidP="0082367C">
                                  <w:pPr>
                                    <w:pStyle w:val="NOTESTITLE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860AB2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Note</w:t>
                                  </w: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860AB2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 xml:space="preserve"> relatives aux</w:t>
                                  </w: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 xml:space="preserve"> missions ou autres information</w:t>
                                  </w:r>
                                  <w:r w:rsidRPr="00860AB2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19CEE7" id="Accolades 30" o:spid="_x0000_s1029" type="#_x0000_t186" style="position:absolute;margin-left:414.15pt;margin-top:4.95pt;width:97pt;height:32.2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" strokecolor="olive">
                      <v:fill opacity="46003f"/>
                      <v:stroke dashstyle="1 1" endcap="round"/>
                      <v:textbox inset="0,0,0,0">
                        <w:txbxContent>
                          <w:p w14:paraId="3BC816A6" w14:textId="77777777" w:rsidR="0082367C" w:rsidRPr="00860AB2" w:rsidRDefault="0082367C" w:rsidP="0082367C">
                            <w:pPr>
                              <w:pStyle w:val="NOTESTITLE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860AB2">
                              <w:rPr>
                                <w:i/>
                                <w:sz w:val="16"/>
                                <w:szCs w:val="16"/>
                              </w:rPr>
                              <w:t>Note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s</w:t>
                            </w:r>
                            <w:r w:rsidRPr="00860AB2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relatives aux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missions ou autres information</w:t>
                            </w:r>
                            <w:r w:rsidRPr="00860AB2">
                              <w:rPr>
                                <w:i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1" locked="1" layoutInCell="1" allowOverlap="1" wp14:anchorId="75B97EB7" wp14:editId="683F1DA0">
                      <wp:simplePos x="0" y="0"/>
                      <wp:positionH relativeFrom="page">
                        <wp:posOffset>4445</wp:posOffset>
                      </wp:positionH>
                      <wp:positionV relativeFrom="page">
                        <wp:posOffset>34290</wp:posOffset>
                      </wp:positionV>
                      <wp:extent cx="5166360" cy="457200"/>
                      <wp:effectExtent l="0" t="0" r="15240" b="19050"/>
                      <wp:wrapNone/>
                      <wp:docPr id="31" name="Accolades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66360" cy="457200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solidFill>
                                <a:srgbClr val="969696">
                                  <a:alpha val="64999"/>
                                </a:srgbClr>
                              </a:solidFill>
                              <a:ln w="9525" cap="rnd">
                                <a:solidFill>
                                  <a:srgbClr val="333333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04F1C1" w14:textId="77777777" w:rsidR="0082367C" w:rsidRDefault="0082367C" w:rsidP="0082367C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97EB7" id="Accolades 31" o:spid="_x0000_s1030" type="#_x0000_t186" style="position:absolute;margin-left:.35pt;margin-top:2.7pt;width:406.8pt;height:36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" filled="t" fillcolor="#969696" strokecolor="#333">
                      <v:fill opacity="42662f"/>
                      <v:stroke dashstyle="1 1" endcap="round"/>
                      <v:textbox inset="0,0,0,0">
                        <w:txbxContent>
                          <w:p w14:paraId="2404F1C1" w14:textId="77777777" w:rsidR="0082367C" w:rsidRDefault="0082367C" w:rsidP="0082367C"/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</w:p>
        </w:tc>
      </w:tr>
    </w:tbl>
    <w:p w14:paraId="70BE63CE" w14:textId="77777777" w:rsidR="0082367C" w:rsidRDefault="0082367C">
      <w:pPr>
        <w:pStyle w:val="Espacedetableau"/>
      </w:pPr>
    </w:p>
    <w:p w14:paraId="5307D3B7" w14:textId="77777777" w:rsidR="00860AB2" w:rsidRDefault="00860AB2">
      <w:pPr>
        <w:pStyle w:val="Espacedetableau"/>
      </w:pPr>
    </w:p>
    <w:p w14:paraId="6E51F350" w14:textId="77777777" w:rsidR="00860AB2" w:rsidRDefault="00860AB2">
      <w:pPr>
        <w:pStyle w:val="Espacedetableau"/>
      </w:pPr>
    </w:p>
    <w:tbl>
      <w:tblPr>
        <w:tblStyle w:val="Devoirshebdomadaire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1077"/>
        <w:gridCol w:w="1387"/>
        <w:gridCol w:w="1526"/>
        <w:gridCol w:w="1387"/>
        <w:gridCol w:w="1248"/>
        <w:gridCol w:w="1665"/>
        <w:gridCol w:w="972"/>
        <w:gridCol w:w="952"/>
      </w:tblGrid>
      <w:tr w:rsidR="0082367C" w14:paraId="108C83AA" w14:textId="77777777" w:rsidTr="00D12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8"/>
          </w:tcPr>
          <w:p w14:paraId="58F02A1D" w14:textId="77777777" w:rsidR="0082367C" w:rsidRDefault="0082367C" w:rsidP="00D128A1">
            <w:r>
              <w:t>Candidature N° 3</w:t>
            </w:r>
            <w:r w:rsidRPr="00C95456">
              <w:rPr>
                <w:i/>
                <w:caps w:val="0"/>
              </w:rPr>
              <w:t xml:space="preserve"> </w:t>
            </w:r>
            <w:sdt>
              <w:sdtPr>
                <w:rPr>
                  <w:i/>
                </w:rPr>
                <w:id w:val="-1051913831"/>
                <w:showingPlcHdr/>
                <w:text/>
              </w:sdtPr>
              <w:sdtEndPr/>
              <w:sdtContent>
                <w:r w:rsidRPr="00013DEA">
                  <w:rPr>
                    <w:rStyle w:val="Textedelespacerserv"/>
                    <w:i/>
                    <w:caps w:val="0"/>
                  </w:rPr>
                  <w:t xml:space="preserve">origine de la candidature exemple : </w:t>
                </w:r>
                <w:proofErr w:type="gramStart"/>
                <w:r w:rsidRPr="00013DEA">
                  <w:rPr>
                    <w:rStyle w:val="Textedelespacerserv"/>
                    <w:i/>
                    <w:caps w:val="0"/>
                  </w:rPr>
                  <w:t>jobboard ,</w:t>
                </w:r>
                <w:proofErr w:type="gramEnd"/>
                <w:r w:rsidRPr="00013DEA">
                  <w:rPr>
                    <w:rStyle w:val="Textedelespacerserv"/>
                    <w:i/>
                    <w:caps w:val="0"/>
                  </w:rPr>
                  <w:t xml:space="preserve"> site de l’entre</w:t>
                </w:r>
                <w:r>
                  <w:rPr>
                    <w:rStyle w:val="Textedelespacerserv"/>
                    <w:i/>
                    <w:caps w:val="0"/>
                  </w:rPr>
                  <w:t>prise ou remise en main</w:t>
                </w:r>
                <w:r w:rsidR="00237F10">
                  <w:rPr>
                    <w:rStyle w:val="Textedelespacerserv"/>
                    <w:i/>
                    <w:caps w:val="0"/>
                  </w:rPr>
                  <w:t>s</w:t>
                </w:r>
                <w:r>
                  <w:rPr>
                    <w:rStyle w:val="Textedelespacerserv"/>
                    <w:i/>
                    <w:caps w:val="0"/>
                  </w:rPr>
                  <w:t xml:space="preserve"> propres</w:t>
                </w:r>
              </w:sdtContent>
            </w:sdt>
          </w:p>
        </w:tc>
      </w:tr>
      <w:tr w:rsidR="0082367C" w14:paraId="3AB78C6B" w14:textId="77777777" w:rsidTr="00D128A1">
        <w:trPr>
          <w:trHeight w:val="337"/>
        </w:trPr>
        <w:tc>
          <w:tcPr>
            <w:tcW w:w="527" w:type="pct"/>
          </w:tcPr>
          <w:p w14:paraId="79A3BE29" w14:textId="77777777" w:rsidR="0082367C" w:rsidRDefault="0082367C" w:rsidP="00D128A1">
            <w:r w:rsidRPr="00440503">
              <w:t>Date d’envoi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19C32DF2" w14:textId="77777777" w:rsidR="0082367C" w:rsidRDefault="00CA09AF" w:rsidP="00D128A1">
            <w:r>
              <w:t>Entreprise</w:t>
            </w:r>
          </w:p>
        </w:tc>
        <w:tc>
          <w:tcPr>
            <w:tcW w:w="747" w:type="pct"/>
          </w:tcPr>
          <w:p w14:paraId="6FC66AE9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503">
              <w:t>Poste à pourvoir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2A007038" w14:textId="77777777" w:rsidR="0082367C" w:rsidRDefault="0082367C" w:rsidP="00D128A1">
            <w:r w:rsidRPr="00440503">
              <w:t>Email de contact</w:t>
            </w:r>
          </w:p>
        </w:tc>
        <w:tc>
          <w:tcPr>
            <w:tcW w:w="611" w:type="pct"/>
          </w:tcPr>
          <w:p w14:paraId="6DDDECAF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503">
              <w:t>Téléphone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5" w:type="pct"/>
          </w:tcPr>
          <w:p w14:paraId="75CDD554" w14:textId="77777777" w:rsidR="0082367C" w:rsidRDefault="0082367C" w:rsidP="00D128A1">
            <w:r w:rsidRPr="00440503">
              <w:t>Nom et prénom</w:t>
            </w:r>
          </w:p>
        </w:tc>
        <w:tc>
          <w:tcPr>
            <w:tcW w:w="476" w:type="pct"/>
          </w:tcPr>
          <w:p w14:paraId="747DFD1C" w14:textId="77777777" w:rsidR="0082367C" w:rsidRPr="00440503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503">
              <w:t>Date de relance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6" w:type="pct"/>
          </w:tcPr>
          <w:p w14:paraId="20641648" w14:textId="77777777" w:rsidR="0082367C" w:rsidRPr="00440503" w:rsidRDefault="0082367C" w:rsidP="00D128A1">
            <w:r w:rsidRPr="00440503">
              <w:t>Réponse</w:t>
            </w:r>
          </w:p>
        </w:tc>
      </w:tr>
      <w:tr w:rsidR="0082367C" w14:paraId="2461C413" w14:textId="77777777" w:rsidTr="00D128A1">
        <w:trPr>
          <w:trHeight w:val="543"/>
        </w:trPr>
        <w:tc>
          <w:tcPr>
            <w:tcW w:w="527" w:type="pct"/>
          </w:tcPr>
          <w:p w14:paraId="2E92AA8E" w14:textId="77777777" w:rsidR="0082367C" w:rsidRDefault="0082367C" w:rsidP="00D128A1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4BA5E094" w14:textId="77777777" w:rsidR="0082367C" w:rsidRDefault="0082367C" w:rsidP="00D128A1"/>
        </w:tc>
        <w:tc>
          <w:tcPr>
            <w:tcW w:w="747" w:type="pct"/>
          </w:tcPr>
          <w:p w14:paraId="35A5632F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24DADE9D" w14:textId="77777777" w:rsidR="0082367C" w:rsidRDefault="0082367C" w:rsidP="00D128A1"/>
        </w:tc>
        <w:tc>
          <w:tcPr>
            <w:tcW w:w="611" w:type="pct"/>
          </w:tcPr>
          <w:p w14:paraId="7B9AED05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5" w:type="pct"/>
          </w:tcPr>
          <w:p w14:paraId="0183DDAB" w14:textId="77777777" w:rsidR="0082367C" w:rsidRDefault="0082367C" w:rsidP="00D128A1"/>
        </w:tc>
        <w:tc>
          <w:tcPr>
            <w:tcW w:w="476" w:type="pct"/>
          </w:tcPr>
          <w:p w14:paraId="3ADB9E8C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6" w:type="pct"/>
          </w:tcPr>
          <w:p w14:paraId="165E27E5" w14:textId="77777777" w:rsidR="0082367C" w:rsidRDefault="00444E6B" w:rsidP="00D128A1">
            <w:pPr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715790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367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82367C">
              <w:rPr>
                <w:sz w:val="16"/>
                <w:szCs w:val="16"/>
              </w:rPr>
              <w:t xml:space="preserve">      </w:t>
            </w:r>
            <w:r w:rsidR="0082367C" w:rsidRPr="0082367C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700137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367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352D42A0" w14:textId="77777777" w:rsidR="0082367C" w:rsidRPr="0082367C" w:rsidRDefault="0082367C" w:rsidP="00D128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Oui   </w:t>
            </w:r>
            <w:r w:rsidRPr="0082367C">
              <w:rPr>
                <w:sz w:val="16"/>
                <w:szCs w:val="16"/>
              </w:rPr>
              <w:t>Non</w:t>
            </w:r>
          </w:p>
        </w:tc>
      </w:tr>
      <w:tr w:rsidR="0082367C" w14:paraId="3DA9053E" w14:textId="77777777" w:rsidTr="00D128A1">
        <w:trPr>
          <w:trHeight w:val="870"/>
        </w:trPr>
        <w:tc>
          <w:tcPr>
            <w:tcW w:w="5000" w:type="pct"/>
            <w:gridSpan w:val="8"/>
          </w:tcPr>
          <w:p w14:paraId="55ABDF79" w14:textId="77777777" w:rsidR="0082367C" w:rsidRDefault="0082367C" w:rsidP="00D128A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1" layoutInCell="1" allowOverlap="1" wp14:anchorId="586079BC" wp14:editId="082B0FBF">
                      <wp:simplePos x="0" y="0"/>
                      <wp:positionH relativeFrom="page">
                        <wp:posOffset>5259705</wp:posOffset>
                      </wp:positionH>
                      <wp:positionV relativeFrom="page">
                        <wp:posOffset>62865</wp:posOffset>
                      </wp:positionV>
                      <wp:extent cx="1231900" cy="408940"/>
                      <wp:effectExtent l="0" t="0" r="25400" b="10160"/>
                      <wp:wrapNone/>
                      <wp:docPr id="32" name="Accolades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1900" cy="408940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 w="9525" cap="rnd">
                                <a:solidFill>
                                  <a:srgbClr val="808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0000"/>
                                      </a:srgbClr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4C9E198" w14:textId="77777777" w:rsidR="0082367C" w:rsidRPr="00860AB2" w:rsidRDefault="0082367C" w:rsidP="0082367C">
                                  <w:pPr>
                                    <w:pStyle w:val="NOTESTITLE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860AB2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Note</w:t>
                                  </w: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860AB2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 xml:space="preserve"> relatives aux</w:t>
                                  </w: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 xml:space="preserve"> missions ou autres information</w:t>
                                  </w:r>
                                  <w:r w:rsidRPr="00860AB2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6079BC" id="Accolades 32" o:spid="_x0000_s1031" type="#_x0000_t186" style="position:absolute;margin-left:414.15pt;margin-top:4.95pt;width:97pt;height:32.2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" strokecolor="olive">
                      <v:fill opacity="46003f"/>
                      <v:stroke dashstyle="1 1" endcap="round"/>
                      <v:textbox inset="0,0,0,0">
                        <w:txbxContent>
                          <w:p w14:paraId="64C9E198" w14:textId="77777777" w:rsidR="0082367C" w:rsidRPr="00860AB2" w:rsidRDefault="0082367C" w:rsidP="0082367C">
                            <w:pPr>
                              <w:pStyle w:val="NOTESTITLE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860AB2">
                              <w:rPr>
                                <w:i/>
                                <w:sz w:val="16"/>
                                <w:szCs w:val="16"/>
                              </w:rPr>
                              <w:t>Note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s</w:t>
                            </w:r>
                            <w:r w:rsidRPr="00860AB2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relatives aux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missions ou autres information</w:t>
                            </w:r>
                            <w:r w:rsidRPr="00860AB2">
                              <w:rPr>
                                <w:i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1" locked="1" layoutInCell="1" allowOverlap="1" wp14:anchorId="7707BBD2" wp14:editId="7EBD5248">
                      <wp:simplePos x="0" y="0"/>
                      <wp:positionH relativeFrom="page">
                        <wp:posOffset>4445</wp:posOffset>
                      </wp:positionH>
                      <wp:positionV relativeFrom="page">
                        <wp:posOffset>34290</wp:posOffset>
                      </wp:positionV>
                      <wp:extent cx="5166360" cy="457200"/>
                      <wp:effectExtent l="0" t="0" r="15240" b="19050"/>
                      <wp:wrapNone/>
                      <wp:docPr id="33" name="Accolades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66360" cy="457200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solidFill>
                                <a:srgbClr val="969696">
                                  <a:alpha val="64999"/>
                                </a:srgbClr>
                              </a:solidFill>
                              <a:ln w="9525" cap="rnd">
                                <a:solidFill>
                                  <a:srgbClr val="333333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F52691" w14:textId="77777777" w:rsidR="0082367C" w:rsidRDefault="0082367C" w:rsidP="0082367C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7BBD2" id="Accolades 33" o:spid="_x0000_s1032" type="#_x0000_t186" style="position:absolute;margin-left:.35pt;margin-top:2.7pt;width:406.8pt;height:36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" filled="t" fillcolor="#969696" strokecolor="#333">
                      <v:fill opacity="42662f"/>
                      <v:stroke dashstyle="1 1" endcap="round"/>
                      <v:textbox inset="0,0,0,0">
                        <w:txbxContent>
                          <w:p w14:paraId="4EF52691" w14:textId="77777777" w:rsidR="0082367C" w:rsidRDefault="0082367C" w:rsidP="0082367C"/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</w:p>
        </w:tc>
      </w:tr>
    </w:tbl>
    <w:p w14:paraId="183ADEA9" w14:textId="77777777" w:rsidR="00860AB2" w:rsidRDefault="00860AB2">
      <w:pPr>
        <w:pStyle w:val="Espacedetableau"/>
      </w:pPr>
    </w:p>
    <w:p w14:paraId="257CC9A5" w14:textId="77777777" w:rsidR="00860AB2" w:rsidRDefault="00860AB2">
      <w:pPr>
        <w:pStyle w:val="Espacedetableau"/>
      </w:pPr>
    </w:p>
    <w:p w14:paraId="3F508706" w14:textId="77777777" w:rsidR="00860AB2" w:rsidRDefault="00860AB2">
      <w:pPr>
        <w:pStyle w:val="Espacedetableau"/>
      </w:pPr>
    </w:p>
    <w:tbl>
      <w:tblPr>
        <w:tblStyle w:val="Devoirshebdomadaire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1077"/>
        <w:gridCol w:w="1387"/>
        <w:gridCol w:w="1526"/>
        <w:gridCol w:w="1387"/>
        <w:gridCol w:w="1248"/>
        <w:gridCol w:w="1665"/>
        <w:gridCol w:w="972"/>
        <w:gridCol w:w="952"/>
      </w:tblGrid>
      <w:tr w:rsidR="0082367C" w14:paraId="5AF021D1" w14:textId="77777777" w:rsidTr="00D12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8"/>
          </w:tcPr>
          <w:p w14:paraId="0F58C0FB" w14:textId="77777777" w:rsidR="0082367C" w:rsidRDefault="0082367C" w:rsidP="00D128A1">
            <w:r>
              <w:t>Candidature N° 4</w:t>
            </w:r>
            <w:r w:rsidRPr="00C95456">
              <w:rPr>
                <w:i/>
                <w:caps w:val="0"/>
              </w:rPr>
              <w:t xml:space="preserve"> </w:t>
            </w:r>
            <w:sdt>
              <w:sdtPr>
                <w:rPr>
                  <w:i/>
                </w:rPr>
                <w:id w:val="-1755665000"/>
                <w:showingPlcHdr/>
                <w:text/>
              </w:sdtPr>
              <w:sdtEndPr/>
              <w:sdtContent>
                <w:r w:rsidRPr="00013DEA">
                  <w:rPr>
                    <w:rStyle w:val="Textedelespacerserv"/>
                    <w:i/>
                    <w:caps w:val="0"/>
                  </w:rPr>
                  <w:t xml:space="preserve">origine de la candidature exemple : </w:t>
                </w:r>
                <w:proofErr w:type="gramStart"/>
                <w:r w:rsidRPr="00013DEA">
                  <w:rPr>
                    <w:rStyle w:val="Textedelespacerserv"/>
                    <w:i/>
                    <w:caps w:val="0"/>
                  </w:rPr>
                  <w:t>jobboard ,</w:t>
                </w:r>
                <w:proofErr w:type="gramEnd"/>
                <w:r w:rsidRPr="00013DEA">
                  <w:rPr>
                    <w:rStyle w:val="Textedelespacerserv"/>
                    <w:i/>
                    <w:caps w:val="0"/>
                  </w:rPr>
                  <w:t xml:space="preserve"> site de l’entre</w:t>
                </w:r>
                <w:r>
                  <w:rPr>
                    <w:rStyle w:val="Textedelespacerserv"/>
                    <w:i/>
                    <w:caps w:val="0"/>
                  </w:rPr>
                  <w:t>prise ou remise en main</w:t>
                </w:r>
                <w:r w:rsidR="00237F10">
                  <w:rPr>
                    <w:rStyle w:val="Textedelespacerserv"/>
                    <w:i/>
                    <w:caps w:val="0"/>
                  </w:rPr>
                  <w:t>s</w:t>
                </w:r>
                <w:r>
                  <w:rPr>
                    <w:rStyle w:val="Textedelespacerserv"/>
                    <w:i/>
                    <w:caps w:val="0"/>
                  </w:rPr>
                  <w:t xml:space="preserve"> propres</w:t>
                </w:r>
              </w:sdtContent>
            </w:sdt>
          </w:p>
        </w:tc>
      </w:tr>
      <w:tr w:rsidR="0082367C" w14:paraId="09DBB811" w14:textId="77777777" w:rsidTr="00D128A1">
        <w:trPr>
          <w:trHeight w:val="337"/>
        </w:trPr>
        <w:tc>
          <w:tcPr>
            <w:tcW w:w="527" w:type="pct"/>
          </w:tcPr>
          <w:p w14:paraId="494E3773" w14:textId="77777777" w:rsidR="0082367C" w:rsidRDefault="0082367C" w:rsidP="00D128A1">
            <w:r w:rsidRPr="00440503">
              <w:t>Date d’envoi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58B21F87" w14:textId="77777777" w:rsidR="0082367C" w:rsidRDefault="00CA09AF" w:rsidP="00D128A1">
            <w:r>
              <w:t>Entreprise</w:t>
            </w:r>
          </w:p>
        </w:tc>
        <w:tc>
          <w:tcPr>
            <w:tcW w:w="747" w:type="pct"/>
          </w:tcPr>
          <w:p w14:paraId="44705556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503">
              <w:t>Poste à pourvoir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24868F2C" w14:textId="77777777" w:rsidR="0082367C" w:rsidRDefault="0082367C" w:rsidP="00D128A1">
            <w:r w:rsidRPr="00440503">
              <w:t>Email de contact</w:t>
            </w:r>
          </w:p>
        </w:tc>
        <w:tc>
          <w:tcPr>
            <w:tcW w:w="611" w:type="pct"/>
          </w:tcPr>
          <w:p w14:paraId="592F5709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503">
              <w:t>Téléphone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5" w:type="pct"/>
          </w:tcPr>
          <w:p w14:paraId="082ADC20" w14:textId="77777777" w:rsidR="0082367C" w:rsidRDefault="0082367C" w:rsidP="00D128A1">
            <w:r w:rsidRPr="00440503">
              <w:t>Nom et prénom</w:t>
            </w:r>
          </w:p>
        </w:tc>
        <w:tc>
          <w:tcPr>
            <w:tcW w:w="476" w:type="pct"/>
          </w:tcPr>
          <w:p w14:paraId="6F4B61A8" w14:textId="77777777" w:rsidR="0082367C" w:rsidRPr="00440503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503">
              <w:t>Date de relance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6" w:type="pct"/>
          </w:tcPr>
          <w:p w14:paraId="39EE666A" w14:textId="77777777" w:rsidR="0082367C" w:rsidRPr="00440503" w:rsidRDefault="0082367C" w:rsidP="00D128A1">
            <w:r w:rsidRPr="00440503">
              <w:t>Réponse</w:t>
            </w:r>
          </w:p>
        </w:tc>
      </w:tr>
      <w:tr w:rsidR="0082367C" w14:paraId="6FC2EEFD" w14:textId="77777777" w:rsidTr="00D128A1">
        <w:trPr>
          <w:trHeight w:val="543"/>
        </w:trPr>
        <w:tc>
          <w:tcPr>
            <w:tcW w:w="527" w:type="pct"/>
          </w:tcPr>
          <w:p w14:paraId="4D31298F" w14:textId="77777777" w:rsidR="0082367C" w:rsidRDefault="0082367C" w:rsidP="00D128A1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7214346E" w14:textId="77777777" w:rsidR="0082367C" w:rsidRDefault="0082367C" w:rsidP="00D128A1"/>
        </w:tc>
        <w:tc>
          <w:tcPr>
            <w:tcW w:w="747" w:type="pct"/>
          </w:tcPr>
          <w:p w14:paraId="0C2C45DE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19810A53" w14:textId="77777777" w:rsidR="0082367C" w:rsidRDefault="0082367C" w:rsidP="00D128A1"/>
        </w:tc>
        <w:tc>
          <w:tcPr>
            <w:tcW w:w="611" w:type="pct"/>
          </w:tcPr>
          <w:p w14:paraId="0675E03B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5" w:type="pct"/>
          </w:tcPr>
          <w:p w14:paraId="7327F53F" w14:textId="77777777" w:rsidR="0082367C" w:rsidRDefault="0082367C" w:rsidP="00D128A1"/>
        </w:tc>
        <w:tc>
          <w:tcPr>
            <w:tcW w:w="476" w:type="pct"/>
          </w:tcPr>
          <w:p w14:paraId="5EF86C78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6" w:type="pct"/>
          </w:tcPr>
          <w:p w14:paraId="7B6617B9" w14:textId="77777777" w:rsidR="0082367C" w:rsidRDefault="00444E6B" w:rsidP="00D128A1">
            <w:pPr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7645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367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82367C">
              <w:rPr>
                <w:sz w:val="16"/>
                <w:szCs w:val="16"/>
              </w:rPr>
              <w:t xml:space="preserve">      </w:t>
            </w:r>
            <w:r w:rsidR="0082367C" w:rsidRPr="0082367C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-1847939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367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16A91623" w14:textId="77777777" w:rsidR="0082367C" w:rsidRPr="0082367C" w:rsidRDefault="0082367C" w:rsidP="00D128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Oui   </w:t>
            </w:r>
            <w:r w:rsidRPr="0082367C">
              <w:rPr>
                <w:sz w:val="16"/>
                <w:szCs w:val="16"/>
              </w:rPr>
              <w:t>Non</w:t>
            </w:r>
          </w:p>
        </w:tc>
      </w:tr>
      <w:tr w:rsidR="0082367C" w14:paraId="465FB23F" w14:textId="77777777" w:rsidTr="00D128A1">
        <w:trPr>
          <w:trHeight w:val="870"/>
        </w:trPr>
        <w:tc>
          <w:tcPr>
            <w:tcW w:w="5000" w:type="pct"/>
            <w:gridSpan w:val="8"/>
          </w:tcPr>
          <w:p w14:paraId="24575B8B" w14:textId="77777777" w:rsidR="0082367C" w:rsidRDefault="0082367C" w:rsidP="00D128A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1" layoutInCell="1" allowOverlap="1" wp14:anchorId="400AA30B" wp14:editId="731DC5D1">
                      <wp:simplePos x="0" y="0"/>
                      <wp:positionH relativeFrom="page">
                        <wp:posOffset>5259705</wp:posOffset>
                      </wp:positionH>
                      <wp:positionV relativeFrom="page">
                        <wp:posOffset>62865</wp:posOffset>
                      </wp:positionV>
                      <wp:extent cx="1231900" cy="408940"/>
                      <wp:effectExtent l="0" t="0" r="25400" b="10160"/>
                      <wp:wrapNone/>
                      <wp:docPr id="34" name="Accolades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1900" cy="408940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 w="9525" cap="rnd">
                                <a:solidFill>
                                  <a:srgbClr val="808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0000"/>
                                      </a:srgbClr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F8FE3D8" w14:textId="77777777" w:rsidR="0082367C" w:rsidRPr="00860AB2" w:rsidRDefault="0082367C" w:rsidP="0082367C">
                                  <w:pPr>
                                    <w:pStyle w:val="NOTESTITLE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860AB2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Note</w:t>
                                  </w: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860AB2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 xml:space="preserve"> relatives aux</w:t>
                                  </w: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 xml:space="preserve"> missions ou autres information</w:t>
                                  </w:r>
                                  <w:r w:rsidRPr="00860AB2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AA30B" id="Accolades 34" o:spid="_x0000_s1033" type="#_x0000_t186" style="position:absolute;margin-left:414.15pt;margin-top:4.95pt;width:97pt;height:32.2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" strokecolor="olive">
                      <v:fill opacity="46003f"/>
                      <v:stroke dashstyle="1 1" endcap="round"/>
                      <v:textbox inset="0,0,0,0">
                        <w:txbxContent>
                          <w:p w14:paraId="6F8FE3D8" w14:textId="77777777" w:rsidR="0082367C" w:rsidRPr="00860AB2" w:rsidRDefault="0082367C" w:rsidP="0082367C">
                            <w:pPr>
                              <w:pStyle w:val="NOTESTITLE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860AB2">
                              <w:rPr>
                                <w:i/>
                                <w:sz w:val="16"/>
                                <w:szCs w:val="16"/>
                              </w:rPr>
                              <w:t>Note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s</w:t>
                            </w:r>
                            <w:r w:rsidRPr="00860AB2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relatives aux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missions ou autres information</w:t>
                            </w:r>
                            <w:r w:rsidRPr="00860AB2">
                              <w:rPr>
                                <w:i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1" locked="1" layoutInCell="1" allowOverlap="1" wp14:anchorId="583AE78C" wp14:editId="66D1D32D">
                      <wp:simplePos x="0" y="0"/>
                      <wp:positionH relativeFrom="page">
                        <wp:posOffset>4445</wp:posOffset>
                      </wp:positionH>
                      <wp:positionV relativeFrom="page">
                        <wp:posOffset>34290</wp:posOffset>
                      </wp:positionV>
                      <wp:extent cx="5166360" cy="457200"/>
                      <wp:effectExtent l="0" t="0" r="15240" b="19050"/>
                      <wp:wrapNone/>
                      <wp:docPr id="35" name="Accolades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66360" cy="457200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solidFill>
                                <a:srgbClr val="969696">
                                  <a:alpha val="64999"/>
                                </a:srgbClr>
                              </a:solidFill>
                              <a:ln w="9525" cap="rnd">
                                <a:solidFill>
                                  <a:srgbClr val="333333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7980FD" w14:textId="77777777" w:rsidR="0082367C" w:rsidRDefault="0082367C" w:rsidP="0082367C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AE78C" id="Accolades 35" o:spid="_x0000_s1034" type="#_x0000_t186" style="position:absolute;margin-left:.35pt;margin-top:2.7pt;width:406.8pt;height:36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" filled="t" fillcolor="#969696" strokecolor="#333">
                      <v:fill opacity="42662f"/>
                      <v:stroke dashstyle="1 1" endcap="round"/>
                      <v:textbox inset="0,0,0,0">
                        <w:txbxContent>
                          <w:p w14:paraId="657980FD" w14:textId="77777777" w:rsidR="0082367C" w:rsidRDefault="0082367C" w:rsidP="0082367C"/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</w:p>
        </w:tc>
      </w:tr>
    </w:tbl>
    <w:p w14:paraId="6045F10D" w14:textId="77777777" w:rsidR="00860AB2" w:rsidRDefault="00860AB2">
      <w:pPr>
        <w:pStyle w:val="Espacedetableau"/>
      </w:pPr>
    </w:p>
    <w:p w14:paraId="763D7B93" w14:textId="77777777" w:rsidR="00860AB2" w:rsidRDefault="00860AB2">
      <w:pPr>
        <w:pStyle w:val="Espacedetableau"/>
      </w:pPr>
    </w:p>
    <w:tbl>
      <w:tblPr>
        <w:tblStyle w:val="Devoirshebdomadaire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1077"/>
        <w:gridCol w:w="1387"/>
        <w:gridCol w:w="1526"/>
        <w:gridCol w:w="1387"/>
        <w:gridCol w:w="1248"/>
        <w:gridCol w:w="1665"/>
        <w:gridCol w:w="972"/>
        <w:gridCol w:w="952"/>
      </w:tblGrid>
      <w:tr w:rsidR="0082367C" w14:paraId="2A6EF94D" w14:textId="77777777" w:rsidTr="00D12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8"/>
          </w:tcPr>
          <w:p w14:paraId="2FBAC046" w14:textId="77777777" w:rsidR="0082367C" w:rsidRDefault="0082367C" w:rsidP="00D128A1">
            <w:r>
              <w:t>Candidature N° 5</w:t>
            </w:r>
            <w:r w:rsidRPr="00C95456">
              <w:rPr>
                <w:i/>
                <w:caps w:val="0"/>
              </w:rPr>
              <w:t xml:space="preserve"> </w:t>
            </w:r>
            <w:sdt>
              <w:sdtPr>
                <w:rPr>
                  <w:i/>
                </w:rPr>
                <w:id w:val="1744525741"/>
                <w:showingPlcHdr/>
                <w:text/>
              </w:sdtPr>
              <w:sdtEndPr/>
              <w:sdtContent>
                <w:r w:rsidRPr="00013DEA">
                  <w:rPr>
                    <w:rStyle w:val="Textedelespacerserv"/>
                    <w:i/>
                    <w:caps w:val="0"/>
                  </w:rPr>
                  <w:t xml:space="preserve">origine de la candidature exemple : </w:t>
                </w:r>
                <w:proofErr w:type="gramStart"/>
                <w:r w:rsidRPr="00013DEA">
                  <w:rPr>
                    <w:rStyle w:val="Textedelespacerserv"/>
                    <w:i/>
                    <w:caps w:val="0"/>
                  </w:rPr>
                  <w:t>jobboard ,</w:t>
                </w:r>
                <w:proofErr w:type="gramEnd"/>
                <w:r w:rsidRPr="00013DEA">
                  <w:rPr>
                    <w:rStyle w:val="Textedelespacerserv"/>
                    <w:i/>
                    <w:caps w:val="0"/>
                  </w:rPr>
                  <w:t xml:space="preserve"> site de l’entre</w:t>
                </w:r>
                <w:r>
                  <w:rPr>
                    <w:rStyle w:val="Textedelespacerserv"/>
                    <w:i/>
                    <w:caps w:val="0"/>
                  </w:rPr>
                  <w:t>prise ou remise en main</w:t>
                </w:r>
                <w:r w:rsidR="00237F10">
                  <w:rPr>
                    <w:rStyle w:val="Textedelespacerserv"/>
                    <w:i/>
                    <w:caps w:val="0"/>
                  </w:rPr>
                  <w:t>s</w:t>
                </w:r>
                <w:r>
                  <w:rPr>
                    <w:rStyle w:val="Textedelespacerserv"/>
                    <w:i/>
                    <w:caps w:val="0"/>
                  </w:rPr>
                  <w:t xml:space="preserve"> propres</w:t>
                </w:r>
              </w:sdtContent>
            </w:sdt>
          </w:p>
        </w:tc>
      </w:tr>
      <w:tr w:rsidR="0082367C" w14:paraId="2089EB5C" w14:textId="77777777" w:rsidTr="00D128A1">
        <w:trPr>
          <w:trHeight w:val="337"/>
        </w:trPr>
        <w:tc>
          <w:tcPr>
            <w:tcW w:w="527" w:type="pct"/>
          </w:tcPr>
          <w:p w14:paraId="7E5EB777" w14:textId="77777777" w:rsidR="0082367C" w:rsidRDefault="0082367C" w:rsidP="00D128A1">
            <w:r w:rsidRPr="00440503">
              <w:t>Date d’envoi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12B14ECA" w14:textId="77777777" w:rsidR="0082367C" w:rsidRDefault="00CA09AF" w:rsidP="00D128A1">
            <w:r>
              <w:t>Entreprise</w:t>
            </w:r>
          </w:p>
        </w:tc>
        <w:tc>
          <w:tcPr>
            <w:tcW w:w="747" w:type="pct"/>
          </w:tcPr>
          <w:p w14:paraId="372846EB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503">
              <w:t>Poste à pourvoir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1F356D4E" w14:textId="77777777" w:rsidR="0082367C" w:rsidRDefault="0082367C" w:rsidP="00D128A1">
            <w:r w:rsidRPr="00440503">
              <w:t>Email de contact</w:t>
            </w:r>
          </w:p>
        </w:tc>
        <w:tc>
          <w:tcPr>
            <w:tcW w:w="611" w:type="pct"/>
          </w:tcPr>
          <w:p w14:paraId="5FAF0B32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503">
              <w:t>Téléphone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5" w:type="pct"/>
          </w:tcPr>
          <w:p w14:paraId="594D7067" w14:textId="77777777" w:rsidR="0082367C" w:rsidRDefault="0082367C" w:rsidP="00D128A1">
            <w:r w:rsidRPr="00440503">
              <w:t>Nom et prénom</w:t>
            </w:r>
          </w:p>
        </w:tc>
        <w:tc>
          <w:tcPr>
            <w:tcW w:w="476" w:type="pct"/>
          </w:tcPr>
          <w:p w14:paraId="0ADE0732" w14:textId="77777777" w:rsidR="0082367C" w:rsidRPr="00440503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503">
              <w:t>Date de relance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6" w:type="pct"/>
          </w:tcPr>
          <w:p w14:paraId="02C6D299" w14:textId="77777777" w:rsidR="0082367C" w:rsidRPr="00440503" w:rsidRDefault="0082367C" w:rsidP="00D128A1">
            <w:r w:rsidRPr="00440503">
              <w:t>Réponse</w:t>
            </w:r>
          </w:p>
        </w:tc>
      </w:tr>
      <w:tr w:rsidR="0082367C" w14:paraId="3D70FFF3" w14:textId="77777777" w:rsidTr="00D128A1">
        <w:trPr>
          <w:trHeight w:val="543"/>
        </w:trPr>
        <w:tc>
          <w:tcPr>
            <w:tcW w:w="527" w:type="pct"/>
          </w:tcPr>
          <w:p w14:paraId="6616EF9B" w14:textId="77777777" w:rsidR="0082367C" w:rsidRDefault="0082367C" w:rsidP="00D128A1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18F2ED38" w14:textId="77777777" w:rsidR="0082367C" w:rsidRDefault="0082367C" w:rsidP="00D128A1"/>
        </w:tc>
        <w:tc>
          <w:tcPr>
            <w:tcW w:w="747" w:type="pct"/>
          </w:tcPr>
          <w:p w14:paraId="3A834400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58D498DA" w14:textId="77777777" w:rsidR="0082367C" w:rsidRDefault="0082367C" w:rsidP="00D128A1"/>
        </w:tc>
        <w:tc>
          <w:tcPr>
            <w:tcW w:w="611" w:type="pct"/>
          </w:tcPr>
          <w:p w14:paraId="6EF8CFC4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5" w:type="pct"/>
          </w:tcPr>
          <w:p w14:paraId="5A47739C" w14:textId="77777777" w:rsidR="0082367C" w:rsidRDefault="0082367C" w:rsidP="00D128A1"/>
        </w:tc>
        <w:tc>
          <w:tcPr>
            <w:tcW w:w="476" w:type="pct"/>
          </w:tcPr>
          <w:p w14:paraId="022B069C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6" w:type="pct"/>
          </w:tcPr>
          <w:p w14:paraId="47A94778" w14:textId="77777777" w:rsidR="0082367C" w:rsidRDefault="00444E6B" w:rsidP="00D128A1">
            <w:pPr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661379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367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82367C">
              <w:rPr>
                <w:sz w:val="16"/>
                <w:szCs w:val="16"/>
              </w:rPr>
              <w:t xml:space="preserve">      </w:t>
            </w:r>
            <w:r w:rsidR="0082367C" w:rsidRPr="0082367C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-297766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367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4427944C" w14:textId="77777777" w:rsidR="0082367C" w:rsidRPr="0082367C" w:rsidRDefault="0082367C" w:rsidP="00D128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Oui   </w:t>
            </w:r>
            <w:r w:rsidRPr="0082367C">
              <w:rPr>
                <w:sz w:val="16"/>
                <w:szCs w:val="16"/>
              </w:rPr>
              <w:t>Non</w:t>
            </w:r>
          </w:p>
        </w:tc>
      </w:tr>
      <w:tr w:rsidR="0082367C" w14:paraId="37ED515B" w14:textId="77777777" w:rsidTr="00D128A1">
        <w:trPr>
          <w:trHeight w:val="870"/>
        </w:trPr>
        <w:tc>
          <w:tcPr>
            <w:tcW w:w="5000" w:type="pct"/>
            <w:gridSpan w:val="8"/>
          </w:tcPr>
          <w:p w14:paraId="3317ED09" w14:textId="77777777" w:rsidR="0082367C" w:rsidRDefault="0082367C" w:rsidP="00D128A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1" layoutInCell="1" allowOverlap="1" wp14:anchorId="1A9F6614" wp14:editId="701BC2FD">
                      <wp:simplePos x="0" y="0"/>
                      <wp:positionH relativeFrom="page">
                        <wp:posOffset>5259705</wp:posOffset>
                      </wp:positionH>
                      <wp:positionV relativeFrom="page">
                        <wp:posOffset>62865</wp:posOffset>
                      </wp:positionV>
                      <wp:extent cx="1231900" cy="408940"/>
                      <wp:effectExtent l="0" t="0" r="25400" b="10160"/>
                      <wp:wrapNone/>
                      <wp:docPr id="36" name="Accolades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1900" cy="408940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 w="9525" cap="rnd">
                                <a:solidFill>
                                  <a:srgbClr val="808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0000"/>
                                      </a:srgbClr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8FE458D" w14:textId="77777777" w:rsidR="0082367C" w:rsidRPr="00860AB2" w:rsidRDefault="0082367C" w:rsidP="0082367C">
                                  <w:pPr>
                                    <w:pStyle w:val="NOTESTITLE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860AB2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Note</w:t>
                                  </w: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860AB2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 xml:space="preserve"> relatives aux</w:t>
                                  </w: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 xml:space="preserve"> missions ou autres information</w:t>
                                  </w:r>
                                  <w:r w:rsidRPr="00860AB2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9F6614" id="Accolades 36" o:spid="_x0000_s1035" type="#_x0000_t186" style="position:absolute;margin-left:414.15pt;margin-top:4.95pt;width:97pt;height:32.2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" strokecolor="olive">
                      <v:fill opacity="46003f"/>
                      <v:stroke dashstyle="1 1" endcap="round"/>
                      <v:textbox inset="0,0,0,0">
                        <w:txbxContent>
                          <w:p w14:paraId="68FE458D" w14:textId="77777777" w:rsidR="0082367C" w:rsidRPr="00860AB2" w:rsidRDefault="0082367C" w:rsidP="0082367C">
                            <w:pPr>
                              <w:pStyle w:val="NOTESTITLE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860AB2">
                              <w:rPr>
                                <w:i/>
                                <w:sz w:val="16"/>
                                <w:szCs w:val="16"/>
                              </w:rPr>
                              <w:t>Note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s</w:t>
                            </w:r>
                            <w:r w:rsidRPr="00860AB2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relatives aux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missions ou autres information</w:t>
                            </w:r>
                            <w:r w:rsidRPr="00860AB2">
                              <w:rPr>
                                <w:i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1" locked="1" layoutInCell="1" allowOverlap="1" wp14:anchorId="741446D0" wp14:editId="48ED90C6">
                      <wp:simplePos x="0" y="0"/>
                      <wp:positionH relativeFrom="page">
                        <wp:posOffset>4445</wp:posOffset>
                      </wp:positionH>
                      <wp:positionV relativeFrom="page">
                        <wp:posOffset>34290</wp:posOffset>
                      </wp:positionV>
                      <wp:extent cx="5166360" cy="457200"/>
                      <wp:effectExtent l="0" t="0" r="15240" b="19050"/>
                      <wp:wrapNone/>
                      <wp:docPr id="37" name="Accolades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66360" cy="457200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solidFill>
                                <a:srgbClr val="969696">
                                  <a:alpha val="64999"/>
                                </a:srgbClr>
                              </a:solidFill>
                              <a:ln w="9525" cap="rnd">
                                <a:solidFill>
                                  <a:srgbClr val="333333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3D99E4" w14:textId="77777777" w:rsidR="0082367C" w:rsidRDefault="0082367C" w:rsidP="0082367C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446D0" id="Accolades 37" o:spid="_x0000_s1036" type="#_x0000_t186" style="position:absolute;margin-left:.35pt;margin-top:2.7pt;width:406.8pt;height:36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" filled="t" fillcolor="#969696" strokecolor="#333">
                      <v:fill opacity="42662f"/>
                      <v:stroke dashstyle="1 1" endcap="round"/>
                      <v:textbox inset="0,0,0,0">
                        <w:txbxContent>
                          <w:p w14:paraId="2B3D99E4" w14:textId="77777777" w:rsidR="0082367C" w:rsidRDefault="0082367C" w:rsidP="0082367C"/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</w:p>
        </w:tc>
      </w:tr>
    </w:tbl>
    <w:p w14:paraId="2656D6CB" w14:textId="77777777" w:rsidR="00683AB4" w:rsidRDefault="00683AB4">
      <w:pPr>
        <w:pStyle w:val="Espacedetableau"/>
      </w:pPr>
    </w:p>
    <w:p w14:paraId="6C7AEF34" w14:textId="77777777" w:rsidR="00860AB2" w:rsidRDefault="00860AB2">
      <w:pPr>
        <w:pStyle w:val="Espacedetableau"/>
      </w:pPr>
    </w:p>
    <w:p w14:paraId="43378657" w14:textId="77777777" w:rsidR="00860AB2" w:rsidRDefault="00860AB2">
      <w:pPr>
        <w:pStyle w:val="Espacedetableau"/>
      </w:pPr>
    </w:p>
    <w:p w14:paraId="44299989" w14:textId="77777777" w:rsidR="00860AB2" w:rsidRDefault="00860AB2">
      <w:pPr>
        <w:pStyle w:val="Espacedetableau"/>
      </w:pPr>
    </w:p>
    <w:tbl>
      <w:tblPr>
        <w:tblStyle w:val="Devoirshebdomadaire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1077"/>
        <w:gridCol w:w="1387"/>
        <w:gridCol w:w="1526"/>
        <w:gridCol w:w="1387"/>
        <w:gridCol w:w="1248"/>
        <w:gridCol w:w="1665"/>
        <w:gridCol w:w="972"/>
        <w:gridCol w:w="952"/>
      </w:tblGrid>
      <w:tr w:rsidR="0082367C" w14:paraId="4E9B9593" w14:textId="77777777" w:rsidTr="00D12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8"/>
          </w:tcPr>
          <w:p w14:paraId="0AF4061F" w14:textId="77777777" w:rsidR="0082367C" w:rsidRDefault="0082367C" w:rsidP="00D128A1">
            <w:r>
              <w:t>Candidature N° 6</w:t>
            </w:r>
            <w:r w:rsidRPr="00C95456">
              <w:rPr>
                <w:i/>
                <w:caps w:val="0"/>
              </w:rPr>
              <w:t xml:space="preserve"> </w:t>
            </w:r>
            <w:sdt>
              <w:sdtPr>
                <w:rPr>
                  <w:i/>
                </w:rPr>
                <w:id w:val="-1571485055"/>
                <w:showingPlcHdr/>
                <w:text/>
              </w:sdtPr>
              <w:sdtEndPr/>
              <w:sdtContent>
                <w:r w:rsidRPr="00013DEA">
                  <w:rPr>
                    <w:rStyle w:val="Textedelespacerserv"/>
                    <w:i/>
                    <w:caps w:val="0"/>
                  </w:rPr>
                  <w:t xml:space="preserve">origine de la candidature exemple : </w:t>
                </w:r>
                <w:proofErr w:type="gramStart"/>
                <w:r w:rsidRPr="00013DEA">
                  <w:rPr>
                    <w:rStyle w:val="Textedelespacerserv"/>
                    <w:i/>
                    <w:caps w:val="0"/>
                  </w:rPr>
                  <w:t>jobboard ,</w:t>
                </w:r>
                <w:proofErr w:type="gramEnd"/>
                <w:r w:rsidRPr="00013DEA">
                  <w:rPr>
                    <w:rStyle w:val="Textedelespacerserv"/>
                    <w:i/>
                    <w:caps w:val="0"/>
                  </w:rPr>
                  <w:t xml:space="preserve"> site de l’entre</w:t>
                </w:r>
                <w:r>
                  <w:rPr>
                    <w:rStyle w:val="Textedelespacerserv"/>
                    <w:i/>
                    <w:caps w:val="0"/>
                  </w:rPr>
                  <w:t>prise ou remise en main</w:t>
                </w:r>
                <w:r w:rsidR="00237F10">
                  <w:rPr>
                    <w:rStyle w:val="Textedelespacerserv"/>
                    <w:i/>
                    <w:caps w:val="0"/>
                  </w:rPr>
                  <w:t>s</w:t>
                </w:r>
                <w:r>
                  <w:rPr>
                    <w:rStyle w:val="Textedelespacerserv"/>
                    <w:i/>
                    <w:caps w:val="0"/>
                  </w:rPr>
                  <w:t xml:space="preserve"> propres</w:t>
                </w:r>
              </w:sdtContent>
            </w:sdt>
          </w:p>
        </w:tc>
      </w:tr>
      <w:tr w:rsidR="0082367C" w14:paraId="7F34E721" w14:textId="77777777" w:rsidTr="00D128A1">
        <w:trPr>
          <w:trHeight w:val="337"/>
        </w:trPr>
        <w:tc>
          <w:tcPr>
            <w:tcW w:w="527" w:type="pct"/>
          </w:tcPr>
          <w:p w14:paraId="41C5F8BA" w14:textId="77777777" w:rsidR="0082367C" w:rsidRDefault="0082367C" w:rsidP="00D128A1">
            <w:r w:rsidRPr="00440503">
              <w:t>Date d’envoi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62E3C69E" w14:textId="77777777" w:rsidR="0082367C" w:rsidRDefault="00CA09AF" w:rsidP="00D128A1">
            <w:r>
              <w:t>Entreprise</w:t>
            </w:r>
          </w:p>
        </w:tc>
        <w:tc>
          <w:tcPr>
            <w:tcW w:w="747" w:type="pct"/>
          </w:tcPr>
          <w:p w14:paraId="57478D70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503">
              <w:t>Poste à pourvoir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6F09ED0F" w14:textId="77777777" w:rsidR="0082367C" w:rsidRDefault="0082367C" w:rsidP="00D128A1">
            <w:r w:rsidRPr="00440503">
              <w:t>Email de contact</w:t>
            </w:r>
          </w:p>
        </w:tc>
        <w:tc>
          <w:tcPr>
            <w:tcW w:w="611" w:type="pct"/>
          </w:tcPr>
          <w:p w14:paraId="6AD83D73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503">
              <w:t>Téléphone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5" w:type="pct"/>
          </w:tcPr>
          <w:p w14:paraId="04BA5F4A" w14:textId="77777777" w:rsidR="0082367C" w:rsidRDefault="0082367C" w:rsidP="00D128A1">
            <w:r w:rsidRPr="00440503">
              <w:t>Nom et prénom</w:t>
            </w:r>
          </w:p>
        </w:tc>
        <w:tc>
          <w:tcPr>
            <w:tcW w:w="476" w:type="pct"/>
          </w:tcPr>
          <w:p w14:paraId="7CE64CC1" w14:textId="77777777" w:rsidR="0082367C" w:rsidRPr="00440503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503">
              <w:t>Date de relance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6" w:type="pct"/>
          </w:tcPr>
          <w:p w14:paraId="2A1B9521" w14:textId="77777777" w:rsidR="0082367C" w:rsidRPr="00440503" w:rsidRDefault="0082367C" w:rsidP="00D128A1">
            <w:r w:rsidRPr="00440503">
              <w:t>Réponse</w:t>
            </w:r>
          </w:p>
        </w:tc>
      </w:tr>
      <w:tr w:rsidR="0082367C" w14:paraId="7D8108EA" w14:textId="77777777" w:rsidTr="00D128A1">
        <w:trPr>
          <w:trHeight w:val="543"/>
        </w:trPr>
        <w:tc>
          <w:tcPr>
            <w:tcW w:w="527" w:type="pct"/>
          </w:tcPr>
          <w:p w14:paraId="2B93DC85" w14:textId="77777777" w:rsidR="0082367C" w:rsidRDefault="0082367C" w:rsidP="00D128A1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627F93C9" w14:textId="77777777" w:rsidR="0082367C" w:rsidRDefault="0082367C" w:rsidP="00D128A1"/>
        </w:tc>
        <w:tc>
          <w:tcPr>
            <w:tcW w:w="747" w:type="pct"/>
          </w:tcPr>
          <w:p w14:paraId="53556C12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0F1FD784" w14:textId="77777777" w:rsidR="0082367C" w:rsidRDefault="0082367C" w:rsidP="00D128A1"/>
        </w:tc>
        <w:tc>
          <w:tcPr>
            <w:tcW w:w="611" w:type="pct"/>
          </w:tcPr>
          <w:p w14:paraId="539BA8C9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5" w:type="pct"/>
          </w:tcPr>
          <w:p w14:paraId="15A70BF3" w14:textId="77777777" w:rsidR="0082367C" w:rsidRDefault="0082367C" w:rsidP="00D128A1"/>
        </w:tc>
        <w:tc>
          <w:tcPr>
            <w:tcW w:w="476" w:type="pct"/>
          </w:tcPr>
          <w:p w14:paraId="44823674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6" w:type="pct"/>
          </w:tcPr>
          <w:p w14:paraId="526FDD6D" w14:textId="77777777" w:rsidR="0082367C" w:rsidRDefault="00444E6B" w:rsidP="00D128A1">
            <w:pPr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223090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367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82367C">
              <w:rPr>
                <w:sz w:val="16"/>
                <w:szCs w:val="16"/>
              </w:rPr>
              <w:t xml:space="preserve">      </w:t>
            </w:r>
            <w:r w:rsidR="0082367C" w:rsidRPr="0082367C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-1619443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367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288E7DE8" w14:textId="77777777" w:rsidR="0082367C" w:rsidRPr="0082367C" w:rsidRDefault="0082367C" w:rsidP="00D128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Oui   </w:t>
            </w:r>
            <w:r w:rsidRPr="0082367C">
              <w:rPr>
                <w:sz w:val="16"/>
                <w:szCs w:val="16"/>
              </w:rPr>
              <w:t>Non</w:t>
            </w:r>
          </w:p>
        </w:tc>
      </w:tr>
      <w:tr w:rsidR="0082367C" w14:paraId="641FF4BD" w14:textId="77777777" w:rsidTr="00D128A1">
        <w:trPr>
          <w:trHeight w:val="870"/>
        </w:trPr>
        <w:tc>
          <w:tcPr>
            <w:tcW w:w="5000" w:type="pct"/>
            <w:gridSpan w:val="8"/>
          </w:tcPr>
          <w:p w14:paraId="5A3FFED4" w14:textId="77777777" w:rsidR="0082367C" w:rsidRDefault="0082367C" w:rsidP="00D128A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1" layoutInCell="1" allowOverlap="1" wp14:anchorId="5CD7D578" wp14:editId="5F2538C1">
                      <wp:simplePos x="0" y="0"/>
                      <wp:positionH relativeFrom="page">
                        <wp:posOffset>5259705</wp:posOffset>
                      </wp:positionH>
                      <wp:positionV relativeFrom="page">
                        <wp:posOffset>62865</wp:posOffset>
                      </wp:positionV>
                      <wp:extent cx="1231900" cy="408940"/>
                      <wp:effectExtent l="0" t="0" r="25400" b="10160"/>
                      <wp:wrapNone/>
                      <wp:docPr id="40" name="Accolades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1900" cy="408940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 w="9525" cap="rnd">
                                <a:solidFill>
                                  <a:srgbClr val="808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0000"/>
                                      </a:srgbClr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6CC6D56" w14:textId="77777777" w:rsidR="0082367C" w:rsidRPr="00860AB2" w:rsidRDefault="0082367C" w:rsidP="0082367C">
                                  <w:pPr>
                                    <w:pStyle w:val="NOTESTITLE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860AB2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Note</w:t>
                                  </w: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860AB2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 xml:space="preserve"> relatives aux</w:t>
                                  </w: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 xml:space="preserve"> missions ou autres information</w:t>
                                  </w:r>
                                  <w:r w:rsidRPr="00860AB2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7D578" id="Accolades 40" o:spid="_x0000_s1037" type="#_x0000_t186" style="position:absolute;margin-left:414.15pt;margin-top:4.95pt;width:97pt;height:32.2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" strokecolor="olive">
                      <v:fill opacity="46003f"/>
                      <v:stroke dashstyle="1 1" endcap="round"/>
                      <v:textbox inset="0,0,0,0">
                        <w:txbxContent>
                          <w:p w14:paraId="06CC6D56" w14:textId="77777777" w:rsidR="0082367C" w:rsidRPr="00860AB2" w:rsidRDefault="0082367C" w:rsidP="0082367C">
                            <w:pPr>
                              <w:pStyle w:val="NOTESTITLE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860AB2">
                              <w:rPr>
                                <w:i/>
                                <w:sz w:val="16"/>
                                <w:szCs w:val="16"/>
                              </w:rPr>
                              <w:t>Note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s</w:t>
                            </w:r>
                            <w:r w:rsidRPr="00860AB2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relatives aux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missions ou autres information</w:t>
                            </w:r>
                            <w:r w:rsidRPr="00860AB2">
                              <w:rPr>
                                <w:i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1" locked="1" layoutInCell="1" allowOverlap="1" wp14:anchorId="31FF2DFD" wp14:editId="25940FA3">
                      <wp:simplePos x="0" y="0"/>
                      <wp:positionH relativeFrom="page">
                        <wp:posOffset>4445</wp:posOffset>
                      </wp:positionH>
                      <wp:positionV relativeFrom="page">
                        <wp:posOffset>34290</wp:posOffset>
                      </wp:positionV>
                      <wp:extent cx="5166360" cy="457200"/>
                      <wp:effectExtent l="0" t="0" r="15240" b="19050"/>
                      <wp:wrapNone/>
                      <wp:docPr id="41" name="Accolades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66360" cy="457200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solidFill>
                                <a:srgbClr val="969696">
                                  <a:alpha val="64999"/>
                                </a:srgbClr>
                              </a:solidFill>
                              <a:ln w="9525" cap="rnd">
                                <a:solidFill>
                                  <a:srgbClr val="333333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B27784" w14:textId="77777777" w:rsidR="0082367C" w:rsidRDefault="0082367C" w:rsidP="0082367C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F2DFD" id="Accolades 41" o:spid="_x0000_s1038" type="#_x0000_t186" style="position:absolute;margin-left:.35pt;margin-top:2.7pt;width:406.8pt;height:36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" filled="t" fillcolor="#969696" strokecolor="#333">
                      <v:fill opacity="42662f"/>
                      <v:stroke dashstyle="1 1" endcap="round"/>
                      <v:textbox inset="0,0,0,0">
                        <w:txbxContent>
                          <w:p w14:paraId="55B27784" w14:textId="77777777" w:rsidR="0082367C" w:rsidRDefault="0082367C" w:rsidP="0082367C"/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</w:p>
        </w:tc>
      </w:tr>
    </w:tbl>
    <w:p w14:paraId="38FCDBD0" w14:textId="77777777" w:rsidR="00683AB4" w:rsidRDefault="00683AB4">
      <w:pPr>
        <w:pStyle w:val="Espacedetableau"/>
      </w:pPr>
    </w:p>
    <w:p w14:paraId="57899CA4" w14:textId="77777777" w:rsidR="00683AB4" w:rsidRDefault="00683AB4">
      <w:pPr>
        <w:pStyle w:val="Espacedetableau"/>
      </w:pPr>
    </w:p>
    <w:tbl>
      <w:tblPr>
        <w:tblStyle w:val="Devoirshebdomadaire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1077"/>
        <w:gridCol w:w="1387"/>
        <w:gridCol w:w="1526"/>
        <w:gridCol w:w="1387"/>
        <w:gridCol w:w="1248"/>
        <w:gridCol w:w="1665"/>
        <w:gridCol w:w="972"/>
        <w:gridCol w:w="952"/>
      </w:tblGrid>
      <w:tr w:rsidR="0082367C" w14:paraId="41849CB8" w14:textId="77777777" w:rsidTr="00D12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8"/>
          </w:tcPr>
          <w:p w14:paraId="554B36DD" w14:textId="77777777" w:rsidR="0082367C" w:rsidRDefault="0082367C" w:rsidP="00D128A1">
            <w:r>
              <w:t>Candidature N° 7</w:t>
            </w:r>
            <w:r w:rsidRPr="00C95456">
              <w:rPr>
                <w:i/>
                <w:caps w:val="0"/>
              </w:rPr>
              <w:t xml:space="preserve"> </w:t>
            </w:r>
            <w:sdt>
              <w:sdtPr>
                <w:rPr>
                  <w:i/>
                </w:rPr>
                <w:id w:val="-349802564"/>
                <w:showingPlcHdr/>
                <w:text/>
              </w:sdtPr>
              <w:sdtEndPr/>
              <w:sdtContent>
                <w:r w:rsidRPr="00013DEA">
                  <w:rPr>
                    <w:rStyle w:val="Textedelespacerserv"/>
                    <w:i/>
                    <w:caps w:val="0"/>
                  </w:rPr>
                  <w:t xml:space="preserve">origine de la candidature exemple : </w:t>
                </w:r>
                <w:proofErr w:type="gramStart"/>
                <w:r w:rsidRPr="00013DEA">
                  <w:rPr>
                    <w:rStyle w:val="Textedelespacerserv"/>
                    <w:i/>
                    <w:caps w:val="0"/>
                  </w:rPr>
                  <w:t>jobboard ,</w:t>
                </w:r>
                <w:proofErr w:type="gramEnd"/>
                <w:r w:rsidRPr="00013DEA">
                  <w:rPr>
                    <w:rStyle w:val="Textedelespacerserv"/>
                    <w:i/>
                    <w:caps w:val="0"/>
                  </w:rPr>
                  <w:t xml:space="preserve"> site de l’entre</w:t>
                </w:r>
                <w:r>
                  <w:rPr>
                    <w:rStyle w:val="Textedelespacerserv"/>
                    <w:i/>
                    <w:caps w:val="0"/>
                  </w:rPr>
                  <w:t>prise ou remise en main</w:t>
                </w:r>
                <w:r w:rsidR="00237F10">
                  <w:rPr>
                    <w:rStyle w:val="Textedelespacerserv"/>
                    <w:i/>
                    <w:caps w:val="0"/>
                  </w:rPr>
                  <w:t>s</w:t>
                </w:r>
                <w:r>
                  <w:rPr>
                    <w:rStyle w:val="Textedelespacerserv"/>
                    <w:i/>
                    <w:caps w:val="0"/>
                  </w:rPr>
                  <w:t xml:space="preserve"> propres</w:t>
                </w:r>
              </w:sdtContent>
            </w:sdt>
          </w:p>
        </w:tc>
      </w:tr>
      <w:tr w:rsidR="0082367C" w14:paraId="52335607" w14:textId="77777777" w:rsidTr="00D128A1">
        <w:trPr>
          <w:trHeight w:val="337"/>
        </w:trPr>
        <w:tc>
          <w:tcPr>
            <w:tcW w:w="527" w:type="pct"/>
          </w:tcPr>
          <w:p w14:paraId="177D0FEB" w14:textId="77777777" w:rsidR="0082367C" w:rsidRDefault="0082367C" w:rsidP="00D128A1">
            <w:r w:rsidRPr="00440503">
              <w:t>Date d’envoi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33D87261" w14:textId="77777777" w:rsidR="0082367C" w:rsidRDefault="00CA09AF" w:rsidP="00D128A1">
            <w:r>
              <w:t>Entreprise</w:t>
            </w:r>
          </w:p>
        </w:tc>
        <w:tc>
          <w:tcPr>
            <w:tcW w:w="747" w:type="pct"/>
          </w:tcPr>
          <w:p w14:paraId="11A8BC12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503">
              <w:t>Poste à pourvoir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1143C74C" w14:textId="77777777" w:rsidR="0082367C" w:rsidRDefault="0082367C" w:rsidP="00D128A1">
            <w:r w:rsidRPr="00440503">
              <w:t>Email de contact</w:t>
            </w:r>
          </w:p>
        </w:tc>
        <w:tc>
          <w:tcPr>
            <w:tcW w:w="611" w:type="pct"/>
          </w:tcPr>
          <w:p w14:paraId="70417065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503">
              <w:t>Téléphone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5" w:type="pct"/>
          </w:tcPr>
          <w:p w14:paraId="1981BEF7" w14:textId="77777777" w:rsidR="0082367C" w:rsidRDefault="0082367C" w:rsidP="00D128A1">
            <w:r w:rsidRPr="00440503">
              <w:t>Nom et prénom</w:t>
            </w:r>
          </w:p>
        </w:tc>
        <w:tc>
          <w:tcPr>
            <w:tcW w:w="476" w:type="pct"/>
          </w:tcPr>
          <w:p w14:paraId="2187CF57" w14:textId="77777777" w:rsidR="0082367C" w:rsidRPr="00440503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503">
              <w:t>Date de relance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6" w:type="pct"/>
          </w:tcPr>
          <w:p w14:paraId="722A0CA0" w14:textId="77777777" w:rsidR="0082367C" w:rsidRPr="00440503" w:rsidRDefault="0082367C" w:rsidP="00D128A1">
            <w:r w:rsidRPr="00440503">
              <w:t>Réponse</w:t>
            </w:r>
          </w:p>
        </w:tc>
      </w:tr>
      <w:tr w:rsidR="0082367C" w14:paraId="2391D7BE" w14:textId="77777777" w:rsidTr="00D128A1">
        <w:trPr>
          <w:trHeight w:val="543"/>
        </w:trPr>
        <w:tc>
          <w:tcPr>
            <w:tcW w:w="527" w:type="pct"/>
          </w:tcPr>
          <w:p w14:paraId="167826C8" w14:textId="77777777" w:rsidR="0082367C" w:rsidRDefault="0082367C" w:rsidP="00D128A1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1A749123" w14:textId="77777777" w:rsidR="0082367C" w:rsidRDefault="0082367C" w:rsidP="00D128A1"/>
        </w:tc>
        <w:tc>
          <w:tcPr>
            <w:tcW w:w="747" w:type="pct"/>
          </w:tcPr>
          <w:p w14:paraId="04F0B453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21428801" w14:textId="77777777" w:rsidR="0082367C" w:rsidRDefault="0082367C" w:rsidP="00D128A1"/>
        </w:tc>
        <w:tc>
          <w:tcPr>
            <w:tcW w:w="611" w:type="pct"/>
          </w:tcPr>
          <w:p w14:paraId="10685C84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5" w:type="pct"/>
          </w:tcPr>
          <w:p w14:paraId="0EB1F8BE" w14:textId="77777777" w:rsidR="0082367C" w:rsidRDefault="0082367C" w:rsidP="00D128A1"/>
        </w:tc>
        <w:tc>
          <w:tcPr>
            <w:tcW w:w="476" w:type="pct"/>
          </w:tcPr>
          <w:p w14:paraId="5CA03AC2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6" w:type="pct"/>
          </w:tcPr>
          <w:p w14:paraId="09FB04FD" w14:textId="77777777" w:rsidR="0082367C" w:rsidRDefault="00444E6B" w:rsidP="00D128A1">
            <w:pPr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462652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367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82367C">
              <w:rPr>
                <w:sz w:val="16"/>
                <w:szCs w:val="16"/>
              </w:rPr>
              <w:t xml:space="preserve">      </w:t>
            </w:r>
            <w:r w:rsidR="0082367C" w:rsidRPr="0082367C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1634591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367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7DFB0F96" w14:textId="77777777" w:rsidR="0082367C" w:rsidRPr="0082367C" w:rsidRDefault="0082367C" w:rsidP="00D128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Oui   </w:t>
            </w:r>
            <w:r w:rsidRPr="0082367C">
              <w:rPr>
                <w:sz w:val="16"/>
                <w:szCs w:val="16"/>
              </w:rPr>
              <w:t>Non</w:t>
            </w:r>
          </w:p>
        </w:tc>
      </w:tr>
      <w:tr w:rsidR="0082367C" w14:paraId="1B212569" w14:textId="77777777" w:rsidTr="00D128A1">
        <w:trPr>
          <w:trHeight w:val="870"/>
        </w:trPr>
        <w:tc>
          <w:tcPr>
            <w:tcW w:w="5000" w:type="pct"/>
            <w:gridSpan w:val="8"/>
          </w:tcPr>
          <w:p w14:paraId="2D0E5D61" w14:textId="77777777" w:rsidR="0082367C" w:rsidRDefault="0082367C" w:rsidP="00D128A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1" layoutInCell="1" allowOverlap="1" wp14:anchorId="3C28BA0E" wp14:editId="01767CC3">
                      <wp:simplePos x="0" y="0"/>
                      <wp:positionH relativeFrom="page">
                        <wp:posOffset>5259705</wp:posOffset>
                      </wp:positionH>
                      <wp:positionV relativeFrom="page">
                        <wp:posOffset>62865</wp:posOffset>
                      </wp:positionV>
                      <wp:extent cx="1231900" cy="408940"/>
                      <wp:effectExtent l="0" t="0" r="25400" b="10160"/>
                      <wp:wrapNone/>
                      <wp:docPr id="42" name="Accolades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1900" cy="408940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 w="9525" cap="rnd">
                                <a:solidFill>
                                  <a:srgbClr val="808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0000"/>
                                      </a:srgbClr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1DAA9F0" w14:textId="77777777" w:rsidR="0082367C" w:rsidRPr="00860AB2" w:rsidRDefault="0082367C" w:rsidP="0082367C">
                                  <w:pPr>
                                    <w:pStyle w:val="NOTESTITLE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860AB2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Note</w:t>
                                  </w: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860AB2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 xml:space="preserve"> relatives aux</w:t>
                                  </w: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 xml:space="preserve"> missions ou autres information</w:t>
                                  </w:r>
                                  <w:r w:rsidRPr="00860AB2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28BA0E" id="Accolades 42" o:spid="_x0000_s1039" type="#_x0000_t186" style="position:absolute;margin-left:414.15pt;margin-top:4.95pt;width:97pt;height:32.2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" strokecolor="olive">
                      <v:fill opacity="46003f"/>
                      <v:stroke dashstyle="1 1" endcap="round"/>
                      <v:textbox inset="0,0,0,0">
                        <w:txbxContent>
                          <w:p w14:paraId="21DAA9F0" w14:textId="77777777" w:rsidR="0082367C" w:rsidRPr="00860AB2" w:rsidRDefault="0082367C" w:rsidP="0082367C">
                            <w:pPr>
                              <w:pStyle w:val="NOTESTITLE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860AB2">
                              <w:rPr>
                                <w:i/>
                                <w:sz w:val="16"/>
                                <w:szCs w:val="16"/>
                              </w:rPr>
                              <w:t>Note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s</w:t>
                            </w:r>
                            <w:r w:rsidRPr="00860AB2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relatives aux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missions ou autres information</w:t>
                            </w:r>
                            <w:r w:rsidRPr="00860AB2">
                              <w:rPr>
                                <w:i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1" locked="1" layoutInCell="1" allowOverlap="1" wp14:anchorId="399CF7DE" wp14:editId="55DDCDE0">
                      <wp:simplePos x="0" y="0"/>
                      <wp:positionH relativeFrom="page">
                        <wp:posOffset>4445</wp:posOffset>
                      </wp:positionH>
                      <wp:positionV relativeFrom="page">
                        <wp:posOffset>34290</wp:posOffset>
                      </wp:positionV>
                      <wp:extent cx="5166360" cy="457200"/>
                      <wp:effectExtent l="0" t="0" r="15240" b="19050"/>
                      <wp:wrapNone/>
                      <wp:docPr id="43" name="Accolades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66360" cy="457200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solidFill>
                                <a:srgbClr val="969696">
                                  <a:alpha val="64999"/>
                                </a:srgbClr>
                              </a:solidFill>
                              <a:ln w="9525" cap="rnd">
                                <a:solidFill>
                                  <a:srgbClr val="333333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EAE2C1" w14:textId="77777777" w:rsidR="0082367C" w:rsidRDefault="0082367C" w:rsidP="0082367C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9CF7DE" id="Accolades 43" o:spid="_x0000_s1040" type="#_x0000_t186" style="position:absolute;margin-left:.35pt;margin-top:2.7pt;width:406.8pt;height:36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" filled="t" fillcolor="#969696" strokecolor="#333">
                      <v:fill opacity="42662f"/>
                      <v:stroke dashstyle="1 1" endcap="round"/>
                      <v:textbox inset="0,0,0,0">
                        <w:txbxContent>
                          <w:p w14:paraId="51EAE2C1" w14:textId="77777777" w:rsidR="0082367C" w:rsidRDefault="0082367C" w:rsidP="0082367C"/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</w:p>
        </w:tc>
      </w:tr>
    </w:tbl>
    <w:p w14:paraId="61A4F872" w14:textId="77777777" w:rsidR="00683AB4" w:rsidRDefault="00683AB4"/>
    <w:tbl>
      <w:tblPr>
        <w:tblStyle w:val="Devoirshebdomadaire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1077"/>
        <w:gridCol w:w="1387"/>
        <w:gridCol w:w="1526"/>
        <w:gridCol w:w="1387"/>
        <w:gridCol w:w="1248"/>
        <w:gridCol w:w="1665"/>
        <w:gridCol w:w="972"/>
        <w:gridCol w:w="952"/>
      </w:tblGrid>
      <w:tr w:rsidR="0082367C" w14:paraId="6736D5F1" w14:textId="77777777" w:rsidTr="00D12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8"/>
          </w:tcPr>
          <w:p w14:paraId="10DC1C50" w14:textId="77777777" w:rsidR="0082367C" w:rsidRDefault="0082367C" w:rsidP="00D128A1">
            <w:r>
              <w:t>Candidature N° 8</w:t>
            </w:r>
            <w:r w:rsidRPr="00C95456">
              <w:rPr>
                <w:i/>
                <w:caps w:val="0"/>
              </w:rPr>
              <w:t xml:space="preserve"> </w:t>
            </w:r>
            <w:sdt>
              <w:sdtPr>
                <w:rPr>
                  <w:i/>
                </w:rPr>
                <w:id w:val="-80304842"/>
                <w:showingPlcHdr/>
                <w:text/>
              </w:sdtPr>
              <w:sdtEndPr/>
              <w:sdtContent>
                <w:r w:rsidRPr="00013DEA">
                  <w:rPr>
                    <w:rStyle w:val="Textedelespacerserv"/>
                    <w:i/>
                    <w:caps w:val="0"/>
                  </w:rPr>
                  <w:t xml:space="preserve">origine de la candidature exemple : </w:t>
                </w:r>
                <w:proofErr w:type="gramStart"/>
                <w:r w:rsidRPr="00013DEA">
                  <w:rPr>
                    <w:rStyle w:val="Textedelespacerserv"/>
                    <w:i/>
                    <w:caps w:val="0"/>
                  </w:rPr>
                  <w:t>jobboard ,</w:t>
                </w:r>
                <w:proofErr w:type="gramEnd"/>
                <w:r w:rsidRPr="00013DEA">
                  <w:rPr>
                    <w:rStyle w:val="Textedelespacerserv"/>
                    <w:i/>
                    <w:caps w:val="0"/>
                  </w:rPr>
                  <w:t xml:space="preserve"> site de l’entre</w:t>
                </w:r>
                <w:r>
                  <w:rPr>
                    <w:rStyle w:val="Textedelespacerserv"/>
                    <w:i/>
                    <w:caps w:val="0"/>
                  </w:rPr>
                  <w:t>prise ou remise en main</w:t>
                </w:r>
                <w:r w:rsidR="00237F10">
                  <w:rPr>
                    <w:rStyle w:val="Textedelespacerserv"/>
                    <w:i/>
                    <w:caps w:val="0"/>
                  </w:rPr>
                  <w:t>s</w:t>
                </w:r>
                <w:r>
                  <w:rPr>
                    <w:rStyle w:val="Textedelespacerserv"/>
                    <w:i/>
                    <w:caps w:val="0"/>
                  </w:rPr>
                  <w:t xml:space="preserve"> propres</w:t>
                </w:r>
              </w:sdtContent>
            </w:sdt>
          </w:p>
        </w:tc>
      </w:tr>
      <w:tr w:rsidR="0082367C" w14:paraId="75524AA0" w14:textId="77777777" w:rsidTr="00D128A1">
        <w:trPr>
          <w:trHeight w:val="337"/>
        </w:trPr>
        <w:tc>
          <w:tcPr>
            <w:tcW w:w="527" w:type="pct"/>
          </w:tcPr>
          <w:p w14:paraId="3DBA7730" w14:textId="77777777" w:rsidR="0082367C" w:rsidRDefault="0082367C" w:rsidP="00D128A1">
            <w:r w:rsidRPr="00440503">
              <w:t>Date d’envoi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357B30D9" w14:textId="77777777" w:rsidR="0082367C" w:rsidRDefault="00CA09AF" w:rsidP="00D128A1">
            <w:r>
              <w:t>Entreprise</w:t>
            </w:r>
          </w:p>
        </w:tc>
        <w:tc>
          <w:tcPr>
            <w:tcW w:w="747" w:type="pct"/>
          </w:tcPr>
          <w:p w14:paraId="520DC874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503">
              <w:t>Poste à pourvoir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75CFD8E3" w14:textId="77777777" w:rsidR="0082367C" w:rsidRDefault="0082367C" w:rsidP="00D128A1">
            <w:r w:rsidRPr="00440503">
              <w:t>Email de contact</w:t>
            </w:r>
          </w:p>
        </w:tc>
        <w:tc>
          <w:tcPr>
            <w:tcW w:w="611" w:type="pct"/>
          </w:tcPr>
          <w:p w14:paraId="41C078FF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503">
              <w:t>Téléphone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5" w:type="pct"/>
          </w:tcPr>
          <w:p w14:paraId="0FEEA448" w14:textId="77777777" w:rsidR="0082367C" w:rsidRDefault="0082367C" w:rsidP="00D128A1">
            <w:r w:rsidRPr="00440503">
              <w:t>Nom et prénom</w:t>
            </w:r>
          </w:p>
        </w:tc>
        <w:tc>
          <w:tcPr>
            <w:tcW w:w="476" w:type="pct"/>
          </w:tcPr>
          <w:p w14:paraId="5121293C" w14:textId="77777777" w:rsidR="0082367C" w:rsidRPr="00440503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503">
              <w:t>Date de relance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6" w:type="pct"/>
          </w:tcPr>
          <w:p w14:paraId="0037BCCA" w14:textId="77777777" w:rsidR="0082367C" w:rsidRPr="00440503" w:rsidRDefault="0082367C" w:rsidP="00D128A1">
            <w:r w:rsidRPr="00440503">
              <w:t>Réponse</w:t>
            </w:r>
          </w:p>
        </w:tc>
      </w:tr>
      <w:tr w:rsidR="0082367C" w14:paraId="3DB59443" w14:textId="77777777" w:rsidTr="00D128A1">
        <w:trPr>
          <w:trHeight w:val="543"/>
        </w:trPr>
        <w:tc>
          <w:tcPr>
            <w:tcW w:w="527" w:type="pct"/>
          </w:tcPr>
          <w:p w14:paraId="7105D3A2" w14:textId="77777777" w:rsidR="0082367C" w:rsidRDefault="0082367C" w:rsidP="00D128A1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0794F1A7" w14:textId="77777777" w:rsidR="0082367C" w:rsidRDefault="0082367C" w:rsidP="00D128A1"/>
        </w:tc>
        <w:tc>
          <w:tcPr>
            <w:tcW w:w="747" w:type="pct"/>
          </w:tcPr>
          <w:p w14:paraId="78075A9F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4D2C867D" w14:textId="77777777" w:rsidR="0082367C" w:rsidRDefault="0082367C" w:rsidP="00D128A1"/>
        </w:tc>
        <w:tc>
          <w:tcPr>
            <w:tcW w:w="611" w:type="pct"/>
          </w:tcPr>
          <w:p w14:paraId="403045A6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5" w:type="pct"/>
          </w:tcPr>
          <w:p w14:paraId="16ECBBC9" w14:textId="77777777" w:rsidR="0082367C" w:rsidRDefault="0082367C" w:rsidP="00D128A1"/>
        </w:tc>
        <w:tc>
          <w:tcPr>
            <w:tcW w:w="476" w:type="pct"/>
          </w:tcPr>
          <w:p w14:paraId="12ECD6A1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6" w:type="pct"/>
          </w:tcPr>
          <w:p w14:paraId="22F29257" w14:textId="77777777" w:rsidR="0082367C" w:rsidRDefault="00444E6B" w:rsidP="00D128A1">
            <w:pPr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109459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367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82367C">
              <w:rPr>
                <w:sz w:val="16"/>
                <w:szCs w:val="16"/>
              </w:rPr>
              <w:t xml:space="preserve">      </w:t>
            </w:r>
            <w:r w:rsidR="0082367C" w:rsidRPr="0082367C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-717903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367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4EE4E1C1" w14:textId="77777777" w:rsidR="0082367C" w:rsidRPr="0082367C" w:rsidRDefault="0082367C" w:rsidP="00D128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Oui   </w:t>
            </w:r>
            <w:r w:rsidRPr="0082367C">
              <w:rPr>
                <w:sz w:val="16"/>
                <w:szCs w:val="16"/>
              </w:rPr>
              <w:t>Non</w:t>
            </w:r>
          </w:p>
        </w:tc>
      </w:tr>
      <w:tr w:rsidR="0082367C" w14:paraId="449C0F32" w14:textId="77777777" w:rsidTr="00D128A1">
        <w:trPr>
          <w:trHeight w:val="870"/>
        </w:trPr>
        <w:tc>
          <w:tcPr>
            <w:tcW w:w="5000" w:type="pct"/>
            <w:gridSpan w:val="8"/>
          </w:tcPr>
          <w:p w14:paraId="7A059E6F" w14:textId="77777777" w:rsidR="0082367C" w:rsidRDefault="0082367C" w:rsidP="00D128A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1" layoutInCell="1" allowOverlap="1" wp14:anchorId="392FE198" wp14:editId="7CEE482D">
                      <wp:simplePos x="0" y="0"/>
                      <wp:positionH relativeFrom="page">
                        <wp:posOffset>5259705</wp:posOffset>
                      </wp:positionH>
                      <wp:positionV relativeFrom="page">
                        <wp:posOffset>62865</wp:posOffset>
                      </wp:positionV>
                      <wp:extent cx="1231900" cy="408940"/>
                      <wp:effectExtent l="0" t="0" r="25400" b="10160"/>
                      <wp:wrapNone/>
                      <wp:docPr id="44" name="Accolades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1900" cy="408940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 w="9525" cap="rnd">
                                <a:solidFill>
                                  <a:srgbClr val="808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0000"/>
                                      </a:srgbClr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4E16551" w14:textId="77777777" w:rsidR="0082367C" w:rsidRPr="00860AB2" w:rsidRDefault="0082367C" w:rsidP="0082367C">
                                  <w:pPr>
                                    <w:pStyle w:val="NOTESTITLE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860AB2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Note</w:t>
                                  </w: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860AB2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 xml:space="preserve"> relatives aux</w:t>
                                  </w: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 xml:space="preserve"> missions ou autres information</w:t>
                                  </w:r>
                                  <w:r w:rsidRPr="00860AB2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2FE198" id="Accolades 44" o:spid="_x0000_s1041" type="#_x0000_t186" style="position:absolute;margin-left:414.15pt;margin-top:4.95pt;width:97pt;height:32.2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" strokecolor="olive">
                      <v:fill opacity="46003f"/>
                      <v:stroke dashstyle="1 1" endcap="round"/>
                      <v:textbox inset="0,0,0,0">
                        <w:txbxContent>
                          <w:p w14:paraId="04E16551" w14:textId="77777777" w:rsidR="0082367C" w:rsidRPr="00860AB2" w:rsidRDefault="0082367C" w:rsidP="0082367C">
                            <w:pPr>
                              <w:pStyle w:val="NOTESTITLE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860AB2">
                              <w:rPr>
                                <w:i/>
                                <w:sz w:val="16"/>
                                <w:szCs w:val="16"/>
                              </w:rPr>
                              <w:t>Note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s</w:t>
                            </w:r>
                            <w:r w:rsidRPr="00860AB2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relatives aux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missions ou autres information</w:t>
                            </w:r>
                            <w:r w:rsidRPr="00860AB2">
                              <w:rPr>
                                <w:i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1" layoutInCell="1" allowOverlap="1" wp14:anchorId="5C53DCE2" wp14:editId="184DB1BB">
                      <wp:simplePos x="0" y="0"/>
                      <wp:positionH relativeFrom="page">
                        <wp:posOffset>4445</wp:posOffset>
                      </wp:positionH>
                      <wp:positionV relativeFrom="page">
                        <wp:posOffset>34290</wp:posOffset>
                      </wp:positionV>
                      <wp:extent cx="5166360" cy="457200"/>
                      <wp:effectExtent l="0" t="0" r="15240" b="19050"/>
                      <wp:wrapNone/>
                      <wp:docPr id="45" name="Accolades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66360" cy="457200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solidFill>
                                <a:srgbClr val="969696">
                                  <a:alpha val="64999"/>
                                </a:srgbClr>
                              </a:solidFill>
                              <a:ln w="9525" cap="rnd">
                                <a:solidFill>
                                  <a:srgbClr val="333333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713B5E" w14:textId="77777777" w:rsidR="0082367C" w:rsidRDefault="0082367C" w:rsidP="0082367C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3DCE2" id="Accolades 45" o:spid="_x0000_s1042" type="#_x0000_t186" style="position:absolute;margin-left:.35pt;margin-top:2.7pt;width:406.8pt;height:36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" filled="t" fillcolor="#969696" strokecolor="#333">
                      <v:fill opacity="42662f"/>
                      <v:stroke dashstyle="1 1" endcap="round"/>
                      <v:textbox inset="0,0,0,0">
                        <w:txbxContent>
                          <w:p w14:paraId="3A713B5E" w14:textId="77777777" w:rsidR="0082367C" w:rsidRDefault="0082367C" w:rsidP="0082367C"/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</w:p>
        </w:tc>
      </w:tr>
    </w:tbl>
    <w:p w14:paraId="31FFC935" w14:textId="77777777" w:rsidR="00860AB2" w:rsidRDefault="00860AB2"/>
    <w:tbl>
      <w:tblPr>
        <w:tblStyle w:val="Devoirshebdomadaire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1077"/>
        <w:gridCol w:w="1387"/>
        <w:gridCol w:w="1526"/>
        <w:gridCol w:w="1387"/>
        <w:gridCol w:w="1248"/>
        <w:gridCol w:w="1665"/>
        <w:gridCol w:w="972"/>
        <w:gridCol w:w="952"/>
      </w:tblGrid>
      <w:tr w:rsidR="0082367C" w14:paraId="14AFC049" w14:textId="77777777" w:rsidTr="00D12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8"/>
          </w:tcPr>
          <w:p w14:paraId="3CD6BA24" w14:textId="77777777" w:rsidR="0082367C" w:rsidRDefault="0082367C" w:rsidP="00D128A1">
            <w:r>
              <w:t>Candidature N° 9</w:t>
            </w:r>
            <w:r w:rsidRPr="00C95456">
              <w:rPr>
                <w:i/>
                <w:caps w:val="0"/>
              </w:rPr>
              <w:t xml:space="preserve"> </w:t>
            </w:r>
            <w:sdt>
              <w:sdtPr>
                <w:rPr>
                  <w:i/>
                </w:rPr>
                <w:id w:val="2142380026"/>
                <w:showingPlcHdr/>
                <w:text/>
              </w:sdtPr>
              <w:sdtEndPr/>
              <w:sdtContent>
                <w:r w:rsidRPr="00013DEA">
                  <w:rPr>
                    <w:rStyle w:val="Textedelespacerserv"/>
                    <w:i/>
                    <w:caps w:val="0"/>
                  </w:rPr>
                  <w:t xml:space="preserve">origine de la candidature exemple : </w:t>
                </w:r>
                <w:proofErr w:type="gramStart"/>
                <w:r w:rsidRPr="00013DEA">
                  <w:rPr>
                    <w:rStyle w:val="Textedelespacerserv"/>
                    <w:i/>
                    <w:caps w:val="0"/>
                  </w:rPr>
                  <w:t>jobboard ,</w:t>
                </w:r>
                <w:proofErr w:type="gramEnd"/>
                <w:r w:rsidRPr="00013DEA">
                  <w:rPr>
                    <w:rStyle w:val="Textedelespacerserv"/>
                    <w:i/>
                    <w:caps w:val="0"/>
                  </w:rPr>
                  <w:t xml:space="preserve"> site de l’entre</w:t>
                </w:r>
                <w:r>
                  <w:rPr>
                    <w:rStyle w:val="Textedelespacerserv"/>
                    <w:i/>
                    <w:caps w:val="0"/>
                  </w:rPr>
                  <w:t>prise ou remise en main</w:t>
                </w:r>
                <w:r w:rsidR="00237F10">
                  <w:rPr>
                    <w:rStyle w:val="Textedelespacerserv"/>
                    <w:i/>
                    <w:caps w:val="0"/>
                  </w:rPr>
                  <w:t>s</w:t>
                </w:r>
                <w:r>
                  <w:rPr>
                    <w:rStyle w:val="Textedelespacerserv"/>
                    <w:i/>
                    <w:caps w:val="0"/>
                  </w:rPr>
                  <w:t xml:space="preserve"> propres</w:t>
                </w:r>
              </w:sdtContent>
            </w:sdt>
          </w:p>
        </w:tc>
      </w:tr>
      <w:tr w:rsidR="0082367C" w14:paraId="17616541" w14:textId="77777777" w:rsidTr="00D128A1">
        <w:trPr>
          <w:trHeight w:val="337"/>
        </w:trPr>
        <w:tc>
          <w:tcPr>
            <w:tcW w:w="527" w:type="pct"/>
          </w:tcPr>
          <w:p w14:paraId="357075C1" w14:textId="77777777" w:rsidR="0082367C" w:rsidRDefault="0082367C" w:rsidP="00D128A1">
            <w:r w:rsidRPr="00440503">
              <w:t>Date d’envoi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366240A9" w14:textId="77777777" w:rsidR="0082367C" w:rsidRDefault="00CA09AF" w:rsidP="00D128A1">
            <w:r>
              <w:t>Entreprise</w:t>
            </w:r>
          </w:p>
        </w:tc>
        <w:tc>
          <w:tcPr>
            <w:tcW w:w="747" w:type="pct"/>
          </w:tcPr>
          <w:p w14:paraId="72575B2C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503">
              <w:t>Poste à pourvoir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1C51A7A4" w14:textId="77777777" w:rsidR="0082367C" w:rsidRDefault="0082367C" w:rsidP="00D128A1">
            <w:r w:rsidRPr="00440503">
              <w:t>Email de contact</w:t>
            </w:r>
          </w:p>
        </w:tc>
        <w:tc>
          <w:tcPr>
            <w:tcW w:w="611" w:type="pct"/>
          </w:tcPr>
          <w:p w14:paraId="0398ED6A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503">
              <w:t>Téléphone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5" w:type="pct"/>
          </w:tcPr>
          <w:p w14:paraId="1CD89CC7" w14:textId="77777777" w:rsidR="0082367C" w:rsidRDefault="0082367C" w:rsidP="00D128A1">
            <w:r w:rsidRPr="00440503">
              <w:t>Nom et prénom</w:t>
            </w:r>
          </w:p>
        </w:tc>
        <w:tc>
          <w:tcPr>
            <w:tcW w:w="476" w:type="pct"/>
          </w:tcPr>
          <w:p w14:paraId="3D034AA5" w14:textId="77777777" w:rsidR="0082367C" w:rsidRPr="00440503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503">
              <w:t>Date de relance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6" w:type="pct"/>
          </w:tcPr>
          <w:p w14:paraId="4253794D" w14:textId="77777777" w:rsidR="0082367C" w:rsidRPr="00440503" w:rsidRDefault="0082367C" w:rsidP="00D128A1">
            <w:r w:rsidRPr="00440503">
              <w:t>Réponse</w:t>
            </w:r>
          </w:p>
        </w:tc>
      </w:tr>
      <w:tr w:rsidR="0082367C" w14:paraId="7A102212" w14:textId="77777777" w:rsidTr="00D128A1">
        <w:trPr>
          <w:trHeight w:val="543"/>
        </w:trPr>
        <w:tc>
          <w:tcPr>
            <w:tcW w:w="527" w:type="pct"/>
          </w:tcPr>
          <w:p w14:paraId="0E761FC5" w14:textId="77777777" w:rsidR="0082367C" w:rsidRDefault="0082367C" w:rsidP="00D128A1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64AD8209" w14:textId="77777777" w:rsidR="0082367C" w:rsidRDefault="0082367C" w:rsidP="00D128A1"/>
        </w:tc>
        <w:tc>
          <w:tcPr>
            <w:tcW w:w="747" w:type="pct"/>
          </w:tcPr>
          <w:p w14:paraId="6F627952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2FD527C4" w14:textId="77777777" w:rsidR="0082367C" w:rsidRDefault="0082367C" w:rsidP="00D128A1"/>
        </w:tc>
        <w:tc>
          <w:tcPr>
            <w:tcW w:w="611" w:type="pct"/>
          </w:tcPr>
          <w:p w14:paraId="1F63501D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5" w:type="pct"/>
          </w:tcPr>
          <w:p w14:paraId="40052E12" w14:textId="77777777" w:rsidR="0082367C" w:rsidRDefault="0082367C" w:rsidP="00D128A1"/>
        </w:tc>
        <w:tc>
          <w:tcPr>
            <w:tcW w:w="476" w:type="pct"/>
          </w:tcPr>
          <w:p w14:paraId="21C53199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6" w:type="pct"/>
          </w:tcPr>
          <w:p w14:paraId="250C71E2" w14:textId="77777777" w:rsidR="0082367C" w:rsidRDefault="00444E6B" w:rsidP="00D128A1">
            <w:pPr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321555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367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82367C">
              <w:rPr>
                <w:sz w:val="16"/>
                <w:szCs w:val="16"/>
              </w:rPr>
              <w:t xml:space="preserve">      </w:t>
            </w:r>
            <w:r w:rsidR="0082367C" w:rsidRPr="0082367C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-771081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367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6979A086" w14:textId="77777777" w:rsidR="0082367C" w:rsidRPr="0082367C" w:rsidRDefault="0082367C" w:rsidP="00D128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Oui   </w:t>
            </w:r>
            <w:r w:rsidRPr="0082367C">
              <w:rPr>
                <w:sz w:val="16"/>
                <w:szCs w:val="16"/>
              </w:rPr>
              <w:t>Non</w:t>
            </w:r>
          </w:p>
        </w:tc>
      </w:tr>
      <w:tr w:rsidR="0082367C" w14:paraId="632D19D6" w14:textId="77777777" w:rsidTr="00D128A1">
        <w:trPr>
          <w:trHeight w:val="870"/>
        </w:trPr>
        <w:tc>
          <w:tcPr>
            <w:tcW w:w="5000" w:type="pct"/>
            <w:gridSpan w:val="8"/>
          </w:tcPr>
          <w:p w14:paraId="57F8143C" w14:textId="77777777" w:rsidR="0082367C" w:rsidRDefault="0082367C" w:rsidP="00D128A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1" layoutInCell="1" allowOverlap="1" wp14:anchorId="77A80E6C" wp14:editId="053E4DFC">
                      <wp:simplePos x="0" y="0"/>
                      <wp:positionH relativeFrom="page">
                        <wp:posOffset>5259705</wp:posOffset>
                      </wp:positionH>
                      <wp:positionV relativeFrom="page">
                        <wp:posOffset>62865</wp:posOffset>
                      </wp:positionV>
                      <wp:extent cx="1231900" cy="408940"/>
                      <wp:effectExtent l="0" t="0" r="25400" b="10160"/>
                      <wp:wrapNone/>
                      <wp:docPr id="46" name="Accolades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1900" cy="408940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 w="9525" cap="rnd">
                                <a:solidFill>
                                  <a:srgbClr val="808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0000"/>
                                      </a:srgbClr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1CF79E4" w14:textId="77777777" w:rsidR="0082367C" w:rsidRPr="00860AB2" w:rsidRDefault="0082367C" w:rsidP="0082367C">
                                  <w:pPr>
                                    <w:pStyle w:val="NOTESTITLE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860AB2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Note</w:t>
                                  </w: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860AB2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 xml:space="preserve"> relatives aux</w:t>
                                  </w: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 xml:space="preserve"> missions ou autres information</w:t>
                                  </w:r>
                                  <w:r w:rsidRPr="00860AB2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A80E6C" id="Accolades 46" o:spid="_x0000_s1043" type="#_x0000_t186" style="position:absolute;margin-left:414.15pt;margin-top:4.95pt;width:97pt;height:32.2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" strokecolor="olive">
                      <v:fill opacity="46003f"/>
                      <v:stroke dashstyle="1 1" endcap="round"/>
                      <v:textbox inset="0,0,0,0">
                        <w:txbxContent>
                          <w:p w14:paraId="71CF79E4" w14:textId="77777777" w:rsidR="0082367C" w:rsidRPr="00860AB2" w:rsidRDefault="0082367C" w:rsidP="0082367C">
                            <w:pPr>
                              <w:pStyle w:val="NOTESTITLE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860AB2">
                              <w:rPr>
                                <w:i/>
                                <w:sz w:val="16"/>
                                <w:szCs w:val="16"/>
                              </w:rPr>
                              <w:t>Note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s</w:t>
                            </w:r>
                            <w:r w:rsidRPr="00860AB2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relatives aux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missions ou autres information</w:t>
                            </w:r>
                            <w:r w:rsidRPr="00860AB2">
                              <w:rPr>
                                <w:i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1" locked="1" layoutInCell="1" allowOverlap="1" wp14:anchorId="42425CB1" wp14:editId="06EAC939">
                      <wp:simplePos x="0" y="0"/>
                      <wp:positionH relativeFrom="page">
                        <wp:posOffset>4445</wp:posOffset>
                      </wp:positionH>
                      <wp:positionV relativeFrom="page">
                        <wp:posOffset>34290</wp:posOffset>
                      </wp:positionV>
                      <wp:extent cx="5166360" cy="457200"/>
                      <wp:effectExtent l="0" t="0" r="15240" b="19050"/>
                      <wp:wrapNone/>
                      <wp:docPr id="47" name="Accolades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66360" cy="457200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solidFill>
                                <a:srgbClr val="969696">
                                  <a:alpha val="64999"/>
                                </a:srgbClr>
                              </a:solidFill>
                              <a:ln w="9525" cap="rnd">
                                <a:solidFill>
                                  <a:srgbClr val="333333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DBD87F" w14:textId="77777777" w:rsidR="0082367C" w:rsidRDefault="0082367C" w:rsidP="0082367C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25CB1" id="Accolades 47" o:spid="_x0000_s1044" type="#_x0000_t186" style="position:absolute;margin-left:.35pt;margin-top:2.7pt;width:406.8pt;height:36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" filled="t" fillcolor="#969696" strokecolor="#333">
                      <v:fill opacity="42662f"/>
                      <v:stroke dashstyle="1 1" endcap="round"/>
                      <v:textbox inset="0,0,0,0">
                        <w:txbxContent>
                          <w:p w14:paraId="4BDBD87F" w14:textId="77777777" w:rsidR="0082367C" w:rsidRDefault="0082367C" w:rsidP="0082367C"/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</w:p>
        </w:tc>
      </w:tr>
    </w:tbl>
    <w:p w14:paraId="544510FD" w14:textId="77777777" w:rsidR="00860AB2" w:rsidRDefault="00860AB2"/>
    <w:p w14:paraId="78A9A97A" w14:textId="77777777" w:rsidR="00860AB2" w:rsidRDefault="00860AB2"/>
    <w:tbl>
      <w:tblPr>
        <w:tblStyle w:val="Devoirshebdomadaire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1077"/>
        <w:gridCol w:w="1387"/>
        <w:gridCol w:w="1526"/>
        <w:gridCol w:w="1387"/>
        <w:gridCol w:w="1248"/>
        <w:gridCol w:w="1665"/>
        <w:gridCol w:w="972"/>
        <w:gridCol w:w="952"/>
      </w:tblGrid>
      <w:tr w:rsidR="0082367C" w14:paraId="2D1242EB" w14:textId="77777777" w:rsidTr="00D12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8"/>
          </w:tcPr>
          <w:p w14:paraId="1FD798EB" w14:textId="77777777" w:rsidR="0082367C" w:rsidRDefault="0082367C" w:rsidP="00D128A1">
            <w:r>
              <w:t>Candidature N° 10</w:t>
            </w:r>
            <w:r w:rsidRPr="00C95456">
              <w:rPr>
                <w:i/>
                <w:caps w:val="0"/>
              </w:rPr>
              <w:t xml:space="preserve"> </w:t>
            </w:r>
            <w:sdt>
              <w:sdtPr>
                <w:rPr>
                  <w:i/>
                </w:rPr>
                <w:id w:val="828716776"/>
                <w:showingPlcHdr/>
                <w:text/>
              </w:sdtPr>
              <w:sdtEndPr/>
              <w:sdtContent>
                <w:r w:rsidRPr="00013DEA">
                  <w:rPr>
                    <w:rStyle w:val="Textedelespacerserv"/>
                    <w:i/>
                    <w:caps w:val="0"/>
                  </w:rPr>
                  <w:t xml:space="preserve">origine de la candidature exemple : </w:t>
                </w:r>
                <w:proofErr w:type="gramStart"/>
                <w:r w:rsidRPr="00013DEA">
                  <w:rPr>
                    <w:rStyle w:val="Textedelespacerserv"/>
                    <w:i/>
                    <w:caps w:val="0"/>
                  </w:rPr>
                  <w:t>jobboard ,</w:t>
                </w:r>
                <w:proofErr w:type="gramEnd"/>
                <w:r w:rsidRPr="00013DEA">
                  <w:rPr>
                    <w:rStyle w:val="Textedelespacerserv"/>
                    <w:i/>
                    <w:caps w:val="0"/>
                  </w:rPr>
                  <w:t xml:space="preserve"> site de l’entre</w:t>
                </w:r>
                <w:r>
                  <w:rPr>
                    <w:rStyle w:val="Textedelespacerserv"/>
                    <w:i/>
                    <w:caps w:val="0"/>
                  </w:rPr>
                  <w:t>prise ou remise en main</w:t>
                </w:r>
                <w:r w:rsidR="00237F10">
                  <w:rPr>
                    <w:rStyle w:val="Textedelespacerserv"/>
                    <w:i/>
                    <w:caps w:val="0"/>
                  </w:rPr>
                  <w:t>s</w:t>
                </w:r>
                <w:r>
                  <w:rPr>
                    <w:rStyle w:val="Textedelespacerserv"/>
                    <w:i/>
                    <w:caps w:val="0"/>
                  </w:rPr>
                  <w:t xml:space="preserve"> propres</w:t>
                </w:r>
              </w:sdtContent>
            </w:sdt>
          </w:p>
        </w:tc>
      </w:tr>
      <w:tr w:rsidR="0082367C" w14:paraId="61CFAC83" w14:textId="77777777" w:rsidTr="00D128A1">
        <w:trPr>
          <w:trHeight w:val="337"/>
        </w:trPr>
        <w:tc>
          <w:tcPr>
            <w:tcW w:w="527" w:type="pct"/>
          </w:tcPr>
          <w:p w14:paraId="309DF927" w14:textId="77777777" w:rsidR="0082367C" w:rsidRDefault="0082367C" w:rsidP="00D128A1">
            <w:r w:rsidRPr="00440503">
              <w:t>Date d’envoi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376C2775" w14:textId="77777777" w:rsidR="0082367C" w:rsidRDefault="00CA09AF" w:rsidP="00D128A1">
            <w:r>
              <w:t>Entreprise</w:t>
            </w:r>
          </w:p>
        </w:tc>
        <w:tc>
          <w:tcPr>
            <w:tcW w:w="747" w:type="pct"/>
          </w:tcPr>
          <w:p w14:paraId="4B32889F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503">
              <w:t>Poste à pourvoir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6CB022C9" w14:textId="77777777" w:rsidR="0082367C" w:rsidRDefault="0082367C" w:rsidP="00D128A1">
            <w:r w:rsidRPr="00440503">
              <w:t>Email de contact</w:t>
            </w:r>
          </w:p>
        </w:tc>
        <w:tc>
          <w:tcPr>
            <w:tcW w:w="611" w:type="pct"/>
          </w:tcPr>
          <w:p w14:paraId="3C336FDB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503">
              <w:t>Téléphone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5" w:type="pct"/>
          </w:tcPr>
          <w:p w14:paraId="1C5701B2" w14:textId="77777777" w:rsidR="0082367C" w:rsidRDefault="0082367C" w:rsidP="00D128A1">
            <w:r w:rsidRPr="00440503">
              <w:t>Nom et prénom</w:t>
            </w:r>
          </w:p>
        </w:tc>
        <w:tc>
          <w:tcPr>
            <w:tcW w:w="476" w:type="pct"/>
          </w:tcPr>
          <w:p w14:paraId="50E8DB09" w14:textId="77777777" w:rsidR="0082367C" w:rsidRPr="00440503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503">
              <w:t>Date de relance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6" w:type="pct"/>
          </w:tcPr>
          <w:p w14:paraId="1027CC27" w14:textId="77777777" w:rsidR="0082367C" w:rsidRPr="00440503" w:rsidRDefault="0082367C" w:rsidP="00D128A1">
            <w:r w:rsidRPr="00440503">
              <w:t>Réponse</w:t>
            </w:r>
          </w:p>
        </w:tc>
      </w:tr>
      <w:tr w:rsidR="0082367C" w14:paraId="27FEC755" w14:textId="77777777" w:rsidTr="00D128A1">
        <w:trPr>
          <w:trHeight w:val="543"/>
        </w:trPr>
        <w:tc>
          <w:tcPr>
            <w:tcW w:w="527" w:type="pct"/>
          </w:tcPr>
          <w:p w14:paraId="771A0E34" w14:textId="77777777" w:rsidR="0082367C" w:rsidRDefault="0082367C" w:rsidP="00D128A1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3D9FE151" w14:textId="77777777" w:rsidR="0082367C" w:rsidRDefault="0082367C" w:rsidP="00D128A1"/>
        </w:tc>
        <w:tc>
          <w:tcPr>
            <w:tcW w:w="747" w:type="pct"/>
          </w:tcPr>
          <w:p w14:paraId="3993C727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pct"/>
          </w:tcPr>
          <w:p w14:paraId="754BFE21" w14:textId="77777777" w:rsidR="0082367C" w:rsidRDefault="0082367C" w:rsidP="00D128A1"/>
        </w:tc>
        <w:tc>
          <w:tcPr>
            <w:tcW w:w="611" w:type="pct"/>
          </w:tcPr>
          <w:p w14:paraId="7F612574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5" w:type="pct"/>
          </w:tcPr>
          <w:p w14:paraId="4CE6E1E1" w14:textId="77777777" w:rsidR="0082367C" w:rsidRDefault="0082367C" w:rsidP="00D128A1"/>
        </w:tc>
        <w:tc>
          <w:tcPr>
            <w:tcW w:w="476" w:type="pct"/>
          </w:tcPr>
          <w:p w14:paraId="50744FA0" w14:textId="77777777" w:rsidR="0082367C" w:rsidRDefault="0082367C" w:rsidP="00D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6" w:type="pct"/>
          </w:tcPr>
          <w:p w14:paraId="191F93A1" w14:textId="77777777" w:rsidR="0082367C" w:rsidRDefault="00444E6B" w:rsidP="00D128A1">
            <w:pPr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436053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367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82367C">
              <w:rPr>
                <w:sz w:val="16"/>
                <w:szCs w:val="16"/>
              </w:rPr>
              <w:t xml:space="preserve">      </w:t>
            </w:r>
            <w:r w:rsidR="0082367C" w:rsidRPr="0082367C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715790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367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6B6F4D8B" w14:textId="77777777" w:rsidR="0082367C" w:rsidRPr="0082367C" w:rsidRDefault="0082367C" w:rsidP="00D128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Oui   </w:t>
            </w:r>
            <w:r w:rsidRPr="0082367C">
              <w:rPr>
                <w:sz w:val="16"/>
                <w:szCs w:val="16"/>
              </w:rPr>
              <w:t>Non</w:t>
            </w:r>
          </w:p>
        </w:tc>
      </w:tr>
      <w:tr w:rsidR="0082367C" w14:paraId="34F2CC74" w14:textId="77777777" w:rsidTr="00D128A1">
        <w:trPr>
          <w:trHeight w:val="870"/>
        </w:trPr>
        <w:tc>
          <w:tcPr>
            <w:tcW w:w="5000" w:type="pct"/>
            <w:gridSpan w:val="8"/>
          </w:tcPr>
          <w:p w14:paraId="7431C8D7" w14:textId="77777777" w:rsidR="0082367C" w:rsidRDefault="0082367C" w:rsidP="00D128A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1" layoutInCell="1" allowOverlap="1" wp14:anchorId="783637CA" wp14:editId="53074767">
                      <wp:simplePos x="0" y="0"/>
                      <wp:positionH relativeFrom="page">
                        <wp:posOffset>5259705</wp:posOffset>
                      </wp:positionH>
                      <wp:positionV relativeFrom="page">
                        <wp:posOffset>62865</wp:posOffset>
                      </wp:positionV>
                      <wp:extent cx="1231900" cy="408940"/>
                      <wp:effectExtent l="0" t="0" r="25400" b="10160"/>
                      <wp:wrapNone/>
                      <wp:docPr id="48" name="Accolades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1900" cy="408940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 w="9525" cap="rnd">
                                <a:solidFill>
                                  <a:srgbClr val="808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0000"/>
                                      </a:srgbClr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7ABF8B5" w14:textId="77777777" w:rsidR="0082367C" w:rsidRPr="00860AB2" w:rsidRDefault="0082367C" w:rsidP="0082367C">
                                  <w:pPr>
                                    <w:pStyle w:val="NOTESTITLE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860AB2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Note</w:t>
                                  </w: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860AB2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 xml:space="preserve"> relatives aux</w:t>
                                  </w: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 xml:space="preserve"> missions ou autres information</w:t>
                                  </w:r>
                                  <w:r w:rsidRPr="00860AB2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3637CA" id="Accolades 48" o:spid="_x0000_s1045" type="#_x0000_t186" style="position:absolute;margin-left:414.15pt;margin-top:4.95pt;width:97pt;height:32.2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" strokecolor="olive">
                      <v:fill opacity="46003f"/>
                      <v:stroke dashstyle="1 1" endcap="round"/>
                      <v:textbox inset="0,0,0,0">
                        <w:txbxContent>
                          <w:p w14:paraId="37ABF8B5" w14:textId="77777777" w:rsidR="0082367C" w:rsidRPr="00860AB2" w:rsidRDefault="0082367C" w:rsidP="0082367C">
                            <w:pPr>
                              <w:pStyle w:val="NOTESTITLE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860AB2">
                              <w:rPr>
                                <w:i/>
                                <w:sz w:val="16"/>
                                <w:szCs w:val="16"/>
                              </w:rPr>
                              <w:t>Note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s</w:t>
                            </w:r>
                            <w:r w:rsidRPr="00860AB2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relatives aux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missions ou autres information</w:t>
                            </w:r>
                            <w:r w:rsidRPr="00860AB2">
                              <w:rPr>
                                <w:i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1" locked="1" layoutInCell="1" allowOverlap="1" wp14:anchorId="594B208B" wp14:editId="322C6471">
                      <wp:simplePos x="0" y="0"/>
                      <wp:positionH relativeFrom="page">
                        <wp:posOffset>4445</wp:posOffset>
                      </wp:positionH>
                      <wp:positionV relativeFrom="page">
                        <wp:posOffset>34290</wp:posOffset>
                      </wp:positionV>
                      <wp:extent cx="5166360" cy="457200"/>
                      <wp:effectExtent l="0" t="0" r="15240" b="19050"/>
                      <wp:wrapNone/>
                      <wp:docPr id="49" name="Accolades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66360" cy="457200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solidFill>
                                <a:srgbClr val="969696">
                                  <a:alpha val="64999"/>
                                </a:srgbClr>
                              </a:solidFill>
                              <a:ln w="9525" cap="rnd">
                                <a:solidFill>
                                  <a:srgbClr val="333333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D0E4FD" w14:textId="77777777" w:rsidR="0082367C" w:rsidRDefault="0082367C" w:rsidP="0082367C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4B208B" id="Accolades 49" o:spid="_x0000_s1046" type="#_x0000_t186" style="position:absolute;margin-left:.35pt;margin-top:2.7pt;width:406.8pt;height:36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" filled="t" fillcolor="#969696" strokecolor="#333">
                      <v:fill opacity="42662f"/>
                      <v:stroke dashstyle="1 1" endcap="round"/>
                      <v:textbox inset="0,0,0,0">
                        <w:txbxContent>
                          <w:p w14:paraId="1BD0E4FD" w14:textId="77777777" w:rsidR="0082367C" w:rsidRDefault="0082367C" w:rsidP="0082367C"/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</w:p>
        </w:tc>
      </w:tr>
    </w:tbl>
    <w:p w14:paraId="619A4ACA" w14:textId="77777777" w:rsidR="00860AB2" w:rsidRDefault="00860AB2"/>
    <w:sectPr w:rsidR="00860AB2" w:rsidSect="00A4568C">
      <w:headerReference w:type="default" r:id="rId8"/>
      <w:footerReference w:type="default" r:id="rId9"/>
      <w:headerReference w:type="first" r:id="rId10"/>
      <w:pgSz w:w="12240" w:h="15840" w:code="1"/>
      <w:pgMar w:top="851" w:right="1008" w:bottom="720" w:left="1008" w:header="227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04689" w14:textId="77777777" w:rsidR="00444E6B" w:rsidRDefault="00444E6B">
      <w:pPr>
        <w:spacing w:before="0" w:after="0"/>
      </w:pPr>
      <w:r>
        <w:separator/>
      </w:r>
    </w:p>
  </w:endnote>
  <w:endnote w:type="continuationSeparator" w:id="0">
    <w:p w14:paraId="1AD87D16" w14:textId="77777777" w:rsidR="00444E6B" w:rsidRDefault="00444E6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B9C61" w14:textId="77777777" w:rsidR="00683AB4" w:rsidRDefault="00784F77">
    <w:pPr>
      <w:pStyle w:val="Pieddepage"/>
    </w:pPr>
    <w:r>
      <w:fldChar w:fldCharType="begin"/>
    </w:r>
    <w:r>
      <w:instrText>PAGE   \* MERGEFORMAT</w:instrText>
    </w:r>
    <w:r>
      <w:fldChar w:fldCharType="separate"/>
    </w:r>
    <w:r w:rsidR="00A4568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A8DF4" w14:textId="77777777" w:rsidR="00444E6B" w:rsidRDefault="00444E6B">
      <w:pPr>
        <w:spacing w:before="0" w:after="0"/>
      </w:pPr>
      <w:r>
        <w:separator/>
      </w:r>
    </w:p>
  </w:footnote>
  <w:footnote w:type="continuationSeparator" w:id="0">
    <w:p w14:paraId="69C80967" w14:textId="77777777" w:rsidR="00444E6B" w:rsidRDefault="00444E6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E44EB" w14:textId="77777777" w:rsidR="00A4568C" w:rsidRDefault="00A4568C" w:rsidP="00A4568C">
    <w:pPr>
      <w:pStyle w:val="En-tte"/>
      <w:ind w:hanging="567"/>
    </w:pPr>
    <w:r>
      <w:rPr>
        <w:noProof/>
      </w:rPr>
      <w:drawing>
        <wp:inline distT="0" distB="0" distL="0" distR="0" wp14:anchorId="6E7267CD" wp14:editId="3605227A">
          <wp:extent cx="1377950" cy="243840"/>
          <wp:effectExtent l="0" t="0" r="0" b="381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950" cy="2438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F2E0A" w14:textId="77777777" w:rsidR="00A4568C" w:rsidRDefault="00A4568C" w:rsidP="00A4568C">
    <w:pPr>
      <w:pStyle w:val="En-tte"/>
      <w:ind w:left="-709" w:firstLine="142"/>
    </w:pPr>
    <w:r>
      <w:rPr>
        <w:noProof/>
      </w:rPr>
      <w:drawing>
        <wp:inline distT="0" distB="0" distL="0" distR="0" wp14:anchorId="7E0877A9" wp14:editId="25E38A54">
          <wp:extent cx="1377950" cy="243840"/>
          <wp:effectExtent l="0" t="0" r="0" b="381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950" cy="2438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03"/>
    <w:rsid w:val="00013DEA"/>
    <w:rsid w:val="00237F10"/>
    <w:rsid w:val="00301CA7"/>
    <w:rsid w:val="00440503"/>
    <w:rsid w:val="00444E6B"/>
    <w:rsid w:val="00501997"/>
    <w:rsid w:val="00683AB4"/>
    <w:rsid w:val="00784F77"/>
    <w:rsid w:val="0082367C"/>
    <w:rsid w:val="00860AB2"/>
    <w:rsid w:val="008B29A4"/>
    <w:rsid w:val="00964032"/>
    <w:rsid w:val="00A4568C"/>
    <w:rsid w:val="00C95456"/>
    <w:rsid w:val="00CA09AF"/>
    <w:rsid w:val="00CD692A"/>
    <w:rsid w:val="00D16F6C"/>
    <w:rsid w:val="00E928A6"/>
    <w:rsid w:val="00F1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10B312"/>
  <w15:docId w15:val="{DED68035-874A-4359-B3FA-DD229DF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17"/>
        <w:lang w:val="fr-FR" w:eastAsia="fr-F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"/>
    <w:qFormat/>
    <w:pPr>
      <w:numPr>
        <w:ilvl w:val="1"/>
      </w:numPr>
      <w:spacing w:before="0" w:after="500"/>
    </w:pPr>
    <w:rPr>
      <w:rFonts w:asciiTheme="majorHAnsi" w:eastAsiaTheme="majorEastAsia" w:hAnsiTheme="majorHAnsi" w:cstheme="majorBidi"/>
      <w:caps/>
      <w:color w:val="5A5A5A" w:themeColor="text1" w:themeTint="A5"/>
      <w:sz w:val="20"/>
    </w:rPr>
  </w:style>
  <w:style w:type="character" w:customStyle="1" w:styleId="Sous-titreCar">
    <w:name w:val="Sous-titre Car"/>
    <w:basedOn w:val="Policepardfaut"/>
    <w:link w:val="Sous-titre"/>
    <w:uiPriority w:val="1"/>
    <w:rPr>
      <w:rFonts w:asciiTheme="majorHAnsi" w:eastAsiaTheme="majorEastAsia" w:hAnsiTheme="majorHAnsi" w:cstheme="majorBidi"/>
      <w:caps/>
      <w:color w:val="5A5A5A" w:themeColor="text1" w:themeTint="A5"/>
      <w:sz w:val="20"/>
    </w:rPr>
  </w:style>
  <w:style w:type="paragraph" w:styleId="Titre">
    <w:name w:val="Title"/>
    <w:basedOn w:val="Normal"/>
    <w:next w:val="Normal"/>
    <w:link w:val="TitreCar"/>
    <w:uiPriority w:val="1"/>
    <w:qFormat/>
    <w:pPr>
      <w:spacing w:before="0" w:after="80"/>
      <w:contextualSpacing/>
    </w:pPr>
    <w:rPr>
      <w:rFonts w:asciiTheme="majorHAnsi" w:eastAsiaTheme="majorEastAsia" w:hAnsiTheme="majorHAnsi" w:cstheme="majorBidi"/>
      <w:color w:val="4E4E4E" w:themeColor="accent1" w:themeTint="BF"/>
      <w:kern w:val="28"/>
      <w:sz w:val="32"/>
    </w:rPr>
  </w:style>
  <w:style w:type="character" w:customStyle="1" w:styleId="TitreCar">
    <w:name w:val="Titre Car"/>
    <w:basedOn w:val="Policepardfaut"/>
    <w:link w:val="Titre"/>
    <w:uiPriority w:val="1"/>
    <w:rPr>
      <w:rFonts w:asciiTheme="majorHAnsi" w:eastAsiaTheme="majorEastAsia" w:hAnsiTheme="majorHAnsi" w:cstheme="majorBidi"/>
      <w:color w:val="4E4E4E" w:themeColor="accent1" w:themeTint="BF"/>
      <w:kern w:val="28"/>
      <w:sz w:val="32"/>
    </w:rPr>
  </w:style>
  <w:style w:type="table" w:styleId="Grilledutableau">
    <w:name w:val="Table Grid"/>
    <w:basedOn w:val="TableauNormal"/>
    <w:uiPriority w:val="3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evoirshebdomadaires">
    <w:name w:val="Devoirs hebdomadaires"/>
    <w:basedOn w:val="TableauNormal"/>
    <w:uiPriority w:val="99"/>
    <w:tblPr>
      <w:tblStyleColBandSize w:val="1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</w:tcBorders>
        <w:shd w:val="clear" w:color="auto" w:fill="969696" w:themeFill="accent3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Espacedetableau">
    <w:name w:val="Espace de tableau"/>
    <w:basedOn w:val="Normal"/>
    <w:uiPriority w:val="10"/>
    <w:qFormat/>
    <w:pPr>
      <w:spacing w:before="0" w:after="0" w:line="72" w:lineRule="exact"/>
    </w:pPr>
  </w:style>
  <w:style w:type="paragraph" w:customStyle="1" w:styleId="Jours">
    <w:name w:val="Jours"/>
    <w:basedOn w:val="Normal"/>
    <w:qFormat/>
    <w:pPr>
      <w:spacing w:before="0" w:after="0"/>
    </w:pPr>
    <w:rPr>
      <w:color w:val="000000" w:themeColor="text1"/>
      <w:sz w:val="18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spacing w:before="280" w:after="0"/>
      <w:jc w:val="right"/>
    </w:pPr>
    <w:rPr>
      <w:sz w:val="20"/>
    </w:rPr>
  </w:style>
  <w:style w:type="character" w:customStyle="1" w:styleId="PieddepageCar">
    <w:name w:val="Pied de page Car"/>
    <w:basedOn w:val="Policepardfaut"/>
    <w:link w:val="Pieddepage"/>
    <w:uiPriority w:val="99"/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4050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0503"/>
    <w:rPr>
      <w:rFonts w:ascii="Tahoma" w:hAnsi="Tahoma" w:cs="Tahoma"/>
      <w:sz w:val="16"/>
      <w:szCs w:val="16"/>
    </w:rPr>
  </w:style>
  <w:style w:type="paragraph" w:customStyle="1" w:styleId="NOTESTITLE">
    <w:name w:val="NOTESTITLE"/>
    <w:basedOn w:val="Normal"/>
    <w:autoRedefine/>
    <w:rsid w:val="00860AB2"/>
    <w:pPr>
      <w:spacing w:before="0" w:after="0"/>
      <w:jc w:val="center"/>
    </w:pPr>
    <w:rPr>
      <w:rFonts w:ascii="Arial" w:eastAsia="Times New Roman" w:hAnsi="Arial" w:cs="Arial"/>
      <w:color w:val="A6A6A6" w:themeColor="background1" w:themeShade="A6"/>
      <w:spacing w:val="10"/>
      <w:sz w:val="28"/>
      <w:szCs w:val="28"/>
      <w:lang w:eastAsia="en-US" w:bidi="en-US"/>
    </w:rPr>
  </w:style>
  <w:style w:type="paragraph" w:customStyle="1" w:styleId="Adressedudestinataire">
    <w:name w:val="Adresse du destinataire"/>
    <w:basedOn w:val="Sansinterligne"/>
    <w:uiPriority w:val="4"/>
    <w:qFormat/>
    <w:rsid w:val="008B29A4"/>
    <w:pPr>
      <w:spacing w:before="240"/>
      <w:contextualSpacing/>
    </w:pPr>
    <w:rPr>
      <w:color w:val="000000" w:themeColor="text2"/>
      <w:sz w:val="23"/>
      <w:szCs w:val="23"/>
    </w:rPr>
  </w:style>
  <w:style w:type="paragraph" w:styleId="Sansinterligne">
    <w:name w:val="No Spacing"/>
    <w:uiPriority w:val="36"/>
    <w:qFormat/>
    <w:rsid w:val="008B29A4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rmation\AppData\Roaming\Microsoft\Templates\Weekly%20assignment%20calendar_B%20and%20W_1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DBFB0CD32345D69CCBC7475C47B8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C2A9E7-D812-4E62-85BA-ED5D22BEC29E}"/>
      </w:docPartPr>
      <w:docPartBody>
        <w:p w:rsidR="00C42E61" w:rsidRDefault="00C42E61" w:rsidP="00C42E61">
          <w:pPr>
            <w:pStyle w:val="C4DBFB0CD32345D69CCBC7475C47B8C34"/>
          </w:pPr>
          <w:r w:rsidRPr="00013DEA">
            <w:rPr>
              <w:rStyle w:val="Textedelespacerserv"/>
              <w:i/>
            </w:rPr>
            <w:t>origine de la candidature exemple : jobboard , site de l’entre</w:t>
          </w:r>
          <w:r>
            <w:rPr>
              <w:rStyle w:val="Textedelespacerserv"/>
              <w:i/>
            </w:rPr>
            <w:t>prise ou remise en main</w:t>
          </w:r>
          <w:r>
            <w:rPr>
              <w:rStyle w:val="Textedelespacerserv"/>
              <w:i/>
              <w:caps/>
            </w:rPr>
            <w:t>s</w:t>
          </w:r>
          <w:r>
            <w:rPr>
              <w:rStyle w:val="Textedelespacerserv"/>
              <w:i/>
            </w:rPr>
            <w:t xml:space="preserve"> propres</w:t>
          </w:r>
        </w:p>
      </w:docPartBody>
    </w:docPart>
    <w:docPart>
      <w:docPartPr>
        <w:name w:val="7289793DA8714711B423476579D715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CBB38E-43BB-4B73-8924-E9313F2130D4}"/>
      </w:docPartPr>
      <w:docPartBody>
        <w:p w:rsidR="00C42E61" w:rsidRDefault="00C42E61" w:rsidP="00C42E61">
          <w:pPr>
            <w:pStyle w:val="7289793DA8714711B423476579D715491"/>
          </w:pPr>
          <w:r w:rsidRPr="00013DEA">
            <w:rPr>
              <w:rStyle w:val="Textedelespacerserv"/>
              <w:i/>
            </w:rPr>
            <w:t>origine de la candidature exemple : jobboard , site de l’entre</w:t>
          </w:r>
          <w:r>
            <w:rPr>
              <w:rStyle w:val="Textedelespacerserv"/>
              <w:i/>
            </w:rPr>
            <w:t>prise ou remise en main</w:t>
          </w:r>
          <w:r>
            <w:rPr>
              <w:rStyle w:val="Textedelespacerserv"/>
              <w:i/>
              <w:caps/>
            </w:rPr>
            <w:t>s</w:t>
          </w:r>
          <w:r>
            <w:rPr>
              <w:rStyle w:val="Textedelespacerserv"/>
              <w:i/>
            </w:rPr>
            <w:t xml:space="preserve"> propres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22D"/>
    <w:rsid w:val="0049077D"/>
    <w:rsid w:val="00B158D8"/>
    <w:rsid w:val="00C13019"/>
    <w:rsid w:val="00C42E61"/>
    <w:rsid w:val="00C7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4D323C1D36A4EEA90DAEED42881311D">
    <w:name w:val="A4D323C1D36A4EEA90DAEED42881311D"/>
  </w:style>
  <w:style w:type="paragraph" w:customStyle="1" w:styleId="B47B63232CCA4B8294B3D7D58D054A3A">
    <w:name w:val="B47B63232CCA4B8294B3D7D58D054A3A"/>
  </w:style>
  <w:style w:type="paragraph" w:customStyle="1" w:styleId="BA64365666A74B3A881BB8E8F757E3D3">
    <w:name w:val="BA64365666A74B3A881BB8E8F757E3D3"/>
  </w:style>
  <w:style w:type="paragraph" w:customStyle="1" w:styleId="53F27A84EB224F26897D1CF587A68FD9">
    <w:name w:val="53F27A84EB224F26897D1CF587A68FD9"/>
    <w:rsid w:val="00C7122D"/>
  </w:style>
  <w:style w:type="paragraph" w:customStyle="1" w:styleId="3AC4ADBD8AC3472ABCFD350614DF64C4">
    <w:name w:val="3AC4ADBD8AC3472ABCFD350614DF64C4"/>
    <w:rsid w:val="00C7122D"/>
  </w:style>
  <w:style w:type="paragraph" w:customStyle="1" w:styleId="7EC7BCEF98934355AA7BBF3A36746C32">
    <w:name w:val="7EC7BCEF98934355AA7BBF3A36746C32"/>
    <w:rsid w:val="00C7122D"/>
  </w:style>
  <w:style w:type="paragraph" w:customStyle="1" w:styleId="5B0E0668612C410A8ECAC3BECE5139F8">
    <w:name w:val="5B0E0668612C410A8ECAC3BECE5139F8"/>
    <w:rsid w:val="00C7122D"/>
  </w:style>
  <w:style w:type="character" w:styleId="Textedelespacerserv">
    <w:name w:val="Placeholder Text"/>
    <w:basedOn w:val="Policepardfaut"/>
    <w:uiPriority w:val="99"/>
    <w:semiHidden/>
    <w:rsid w:val="00C42E61"/>
    <w:rPr>
      <w:color w:val="808080"/>
    </w:rPr>
  </w:style>
  <w:style w:type="paragraph" w:customStyle="1" w:styleId="5BACDC18C099486782DCED892E9F81BD">
    <w:name w:val="5BACDC18C099486782DCED892E9F81BD"/>
    <w:rsid w:val="00C7122D"/>
  </w:style>
  <w:style w:type="paragraph" w:customStyle="1" w:styleId="C4DBFB0CD32345D69CCBC7475C47B8C3">
    <w:name w:val="C4DBFB0CD32345D69CCBC7475C47B8C3"/>
    <w:rsid w:val="00C7122D"/>
    <w:pPr>
      <w:spacing w:before="40" w:after="40" w:line="240" w:lineRule="auto"/>
    </w:pPr>
    <w:rPr>
      <w:rFonts w:eastAsiaTheme="minorHAnsi"/>
      <w:color w:val="262626" w:themeColor="text1" w:themeTint="D9"/>
      <w:sz w:val="17"/>
      <w:szCs w:val="20"/>
    </w:rPr>
  </w:style>
  <w:style w:type="paragraph" w:customStyle="1" w:styleId="C4DBFB0CD32345D69CCBC7475C47B8C31">
    <w:name w:val="C4DBFB0CD32345D69CCBC7475C47B8C31"/>
    <w:rsid w:val="00C7122D"/>
    <w:pPr>
      <w:spacing w:before="40" w:after="40" w:line="240" w:lineRule="auto"/>
    </w:pPr>
    <w:rPr>
      <w:rFonts w:eastAsiaTheme="minorHAnsi"/>
      <w:color w:val="262626" w:themeColor="text1" w:themeTint="D9"/>
      <w:sz w:val="17"/>
      <w:szCs w:val="20"/>
    </w:rPr>
  </w:style>
  <w:style w:type="paragraph" w:customStyle="1" w:styleId="C4DBFB0CD32345D69CCBC7475C47B8C32">
    <w:name w:val="C4DBFB0CD32345D69CCBC7475C47B8C32"/>
    <w:rsid w:val="00C7122D"/>
    <w:pPr>
      <w:spacing w:before="40" w:after="40" w:line="240" w:lineRule="auto"/>
    </w:pPr>
    <w:rPr>
      <w:rFonts w:eastAsiaTheme="minorHAnsi"/>
      <w:color w:val="262626" w:themeColor="text1" w:themeTint="D9"/>
      <w:sz w:val="17"/>
      <w:szCs w:val="20"/>
    </w:rPr>
  </w:style>
  <w:style w:type="paragraph" w:customStyle="1" w:styleId="C4DBFB0CD32345D69CCBC7475C47B8C33">
    <w:name w:val="C4DBFB0CD32345D69CCBC7475C47B8C33"/>
    <w:rsid w:val="00C7122D"/>
    <w:pPr>
      <w:spacing w:before="40" w:after="40" w:line="240" w:lineRule="auto"/>
    </w:pPr>
    <w:rPr>
      <w:rFonts w:eastAsiaTheme="minorHAnsi"/>
      <w:color w:val="262626" w:themeColor="text1" w:themeTint="D9"/>
      <w:sz w:val="17"/>
      <w:szCs w:val="20"/>
    </w:rPr>
  </w:style>
  <w:style w:type="paragraph" w:customStyle="1" w:styleId="340F443687B34B54A24AEEC6F4F63A6D">
    <w:name w:val="340F443687B34B54A24AEEC6F4F63A6D"/>
    <w:rsid w:val="00C7122D"/>
    <w:pPr>
      <w:spacing w:before="40" w:after="40" w:line="240" w:lineRule="auto"/>
    </w:pPr>
    <w:rPr>
      <w:rFonts w:eastAsiaTheme="minorHAnsi"/>
      <w:color w:val="262626" w:themeColor="text1" w:themeTint="D9"/>
      <w:sz w:val="17"/>
      <w:szCs w:val="20"/>
    </w:rPr>
  </w:style>
  <w:style w:type="paragraph" w:customStyle="1" w:styleId="A449154D225C41A5BA3140E345B31F88">
    <w:name w:val="A449154D225C41A5BA3140E345B31F88"/>
    <w:rsid w:val="00C7122D"/>
  </w:style>
  <w:style w:type="paragraph" w:customStyle="1" w:styleId="1D5E446EE19243EAA21BAF202FDB6A0F">
    <w:name w:val="1D5E446EE19243EAA21BAF202FDB6A0F"/>
    <w:rsid w:val="00C7122D"/>
  </w:style>
  <w:style w:type="paragraph" w:customStyle="1" w:styleId="9EF44616E5A44BBDB839F4A99A5CF8D8">
    <w:name w:val="9EF44616E5A44BBDB839F4A99A5CF8D8"/>
    <w:rsid w:val="00C7122D"/>
  </w:style>
  <w:style w:type="paragraph" w:customStyle="1" w:styleId="4D0DA4E96B554E8789361DCB4094A49E">
    <w:name w:val="4D0DA4E96B554E8789361DCB4094A49E"/>
    <w:rsid w:val="00C7122D"/>
  </w:style>
  <w:style w:type="paragraph" w:customStyle="1" w:styleId="8D995C9215724D8FBC648F9F5D60256C">
    <w:name w:val="8D995C9215724D8FBC648F9F5D60256C"/>
    <w:rsid w:val="00C7122D"/>
  </w:style>
  <w:style w:type="paragraph" w:customStyle="1" w:styleId="796416B89254453BBDFCF90BCDC99C19">
    <w:name w:val="796416B89254453BBDFCF90BCDC99C19"/>
    <w:rsid w:val="00C7122D"/>
  </w:style>
  <w:style w:type="paragraph" w:customStyle="1" w:styleId="8C70CAEB996B4F008BB37481224E8ACA">
    <w:name w:val="8C70CAEB996B4F008BB37481224E8ACA"/>
    <w:rsid w:val="00C7122D"/>
  </w:style>
  <w:style w:type="paragraph" w:customStyle="1" w:styleId="7289793DA8714711B423476579D71549">
    <w:name w:val="7289793DA8714711B423476579D71549"/>
    <w:rsid w:val="00C7122D"/>
  </w:style>
  <w:style w:type="paragraph" w:customStyle="1" w:styleId="C860BC9DA34A407DA4F21B6EBF9D2E60">
    <w:name w:val="C860BC9DA34A407DA4F21B6EBF9D2E60"/>
    <w:rsid w:val="00C7122D"/>
  </w:style>
  <w:style w:type="paragraph" w:customStyle="1" w:styleId="DF2C01454CE543EEB85F3F87CF54B9F9">
    <w:name w:val="DF2C01454CE543EEB85F3F87CF54B9F9"/>
    <w:rsid w:val="00C7122D"/>
  </w:style>
  <w:style w:type="paragraph" w:customStyle="1" w:styleId="BC5F86FA9B144123B9A05F968124E6E0">
    <w:name w:val="BC5F86FA9B144123B9A05F968124E6E0"/>
    <w:rsid w:val="00C7122D"/>
  </w:style>
  <w:style w:type="paragraph" w:customStyle="1" w:styleId="D885D70076794C95B692E344BB8C2F72">
    <w:name w:val="D885D70076794C95B692E344BB8C2F72"/>
    <w:rsid w:val="00C7122D"/>
  </w:style>
  <w:style w:type="paragraph" w:customStyle="1" w:styleId="1DAC10C7B8C04028937140F7ED826254">
    <w:name w:val="1DAC10C7B8C04028937140F7ED826254"/>
    <w:rsid w:val="00C7122D"/>
  </w:style>
  <w:style w:type="paragraph" w:customStyle="1" w:styleId="8EA69BDCB4864D9681A1855FCE606303">
    <w:name w:val="8EA69BDCB4864D9681A1855FCE606303"/>
    <w:rsid w:val="00C7122D"/>
  </w:style>
  <w:style w:type="paragraph" w:customStyle="1" w:styleId="80913B1DB6C44DCCA2AB9D9516AAC097">
    <w:name w:val="80913B1DB6C44DCCA2AB9D9516AAC097"/>
    <w:rsid w:val="00C7122D"/>
  </w:style>
  <w:style w:type="paragraph" w:customStyle="1" w:styleId="975AC89381CE467F83E1E16B7A9069CB">
    <w:name w:val="975AC89381CE467F83E1E16B7A9069CB"/>
    <w:rsid w:val="00C7122D"/>
  </w:style>
  <w:style w:type="paragraph" w:customStyle="1" w:styleId="103B2183B9EF4629AF20A72D53470789">
    <w:name w:val="103B2183B9EF4629AF20A72D53470789"/>
    <w:rsid w:val="00C7122D"/>
  </w:style>
  <w:style w:type="paragraph" w:customStyle="1" w:styleId="C4DBFB0CD32345D69CCBC7475C47B8C34">
    <w:name w:val="C4DBFB0CD32345D69CCBC7475C47B8C34"/>
    <w:rsid w:val="00C42E61"/>
    <w:pPr>
      <w:spacing w:before="40" w:after="40" w:line="240" w:lineRule="auto"/>
    </w:pPr>
    <w:rPr>
      <w:rFonts w:eastAsiaTheme="minorHAnsi"/>
      <w:color w:val="262626" w:themeColor="text1" w:themeTint="D9"/>
      <w:sz w:val="17"/>
      <w:szCs w:val="20"/>
    </w:rPr>
  </w:style>
  <w:style w:type="paragraph" w:customStyle="1" w:styleId="7289793DA8714711B423476579D715491">
    <w:name w:val="7289793DA8714711B423476579D715491"/>
    <w:rsid w:val="00C42E61"/>
    <w:pPr>
      <w:spacing w:before="40" w:after="40" w:line="240" w:lineRule="auto"/>
    </w:pPr>
    <w:rPr>
      <w:rFonts w:eastAsiaTheme="minorHAnsi"/>
      <w:color w:val="262626" w:themeColor="text1" w:themeTint="D9"/>
      <w:sz w:val="17"/>
      <w:szCs w:val="20"/>
    </w:rPr>
  </w:style>
  <w:style w:type="paragraph" w:customStyle="1" w:styleId="C860BC9DA34A407DA4F21B6EBF9D2E601">
    <w:name w:val="C860BC9DA34A407DA4F21B6EBF9D2E601"/>
    <w:rsid w:val="00C42E61"/>
    <w:pPr>
      <w:spacing w:before="40" w:after="40" w:line="240" w:lineRule="auto"/>
    </w:pPr>
    <w:rPr>
      <w:rFonts w:eastAsiaTheme="minorHAnsi"/>
      <w:color w:val="262626" w:themeColor="text1" w:themeTint="D9"/>
      <w:sz w:val="17"/>
      <w:szCs w:val="20"/>
    </w:rPr>
  </w:style>
  <w:style w:type="paragraph" w:customStyle="1" w:styleId="DF2C01454CE543EEB85F3F87CF54B9F91">
    <w:name w:val="DF2C01454CE543EEB85F3F87CF54B9F91"/>
    <w:rsid w:val="00C42E61"/>
    <w:pPr>
      <w:spacing w:before="40" w:after="40" w:line="240" w:lineRule="auto"/>
    </w:pPr>
    <w:rPr>
      <w:rFonts w:eastAsiaTheme="minorHAnsi"/>
      <w:color w:val="262626" w:themeColor="text1" w:themeTint="D9"/>
      <w:sz w:val="17"/>
      <w:szCs w:val="20"/>
    </w:rPr>
  </w:style>
  <w:style w:type="paragraph" w:customStyle="1" w:styleId="BC5F86FA9B144123B9A05F968124E6E01">
    <w:name w:val="BC5F86FA9B144123B9A05F968124E6E01"/>
    <w:rsid w:val="00C42E61"/>
    <w:pPr>
      <w:spacing w:before="40" w:after="40" w:line="240" w:lineRule="auto"/>
    </w:pPr>
    <w:rPr>
      <w:rFonts w:eastAsiaTheme="minorHAnsi"/>
      <w:color w:val="262626" w:themeColor="text1" w:themeTint="D9"/>
      <w:sz w:val="17"/>
      <w:szCs w:val="20"/>
    </w:rPr>
  </w:style>
  <w:style w:type="paragraph" w:customStyle="1" w:styleId="1DAC10C7B8C04028937140F7ED8262541">
    <w:name w:val="1DAC10C7B8C04028937140F7ED8262541"/>
    <w:rsid w:val="00C42E61"/>
    <w:pPr>
      <w:spacing w:before="40" w:after="40" w:line="240" w:lineRule="auto"/>
    </w:pPr>
    <w:rPr>
      <w:rFonts w:eastAsiaTheme="minorHAnsi"/>
      <w:color w:val="262626" w:themeColor="text1" w:themeTint="D9"/>
      <w:sz w:val="17"/>
      <w:szCs w:val="20"/>
    </w:rPr>
  </w:style>
  <w:style w:type="paragraph" w:customStyle="1" w:styleId="8EA69BDCB4864D9681A1855FCE6063031">
    <w:name w:val="8EA69BDCB4864D9681A1855FCE6063031"/>
    <w:rsid w:val="00C42E61"/>
    <w:pPr>
      <w:spacing w:before="40" w:after="40" w:line="240" w:lineRule="auto"/>
    </w:pPr>
    <w:rPr>
      <w:rFonts w:eastAsiaTheme="minorHAnsi"/>
      <w:color w:val="262626" w:themeColor="text1" w:themeTint="D9"/>
      <w:sz w:val="17"/>
      <w:szCs w:val="20"/>
    </w:rPr>
  </w:style>
  <w:style w:type="paragraph" w:customStyle="1" w:styleId="80913B1DB6C44DCCA2AB9D9516AAC0971">
    <w:name w:val="80913B1DB6C44DCCA2AB9D9516AAC0971"/>
    <w:rsid w:val="00C42E61"/>
    <w:pPr>
      <w:spacing w:before="40" w:after="40" w:line="240" w:lineRule="auto"/>
    </w:pPr>
    <w:rPr>
      <w:rFonts w:eastAsiaTheme="minorHAnsi"/>
      <w:color w:val="262626" w:themeColor="text1" w:themeTint="D9"/>
      <w:sz w:val="17"/>
      <w:szCs w:val="20"/>
    </w:rPr>
  </w:style>
  <w:style w:type="paragraph" w:customStyle="1" w:styleId="975AC89381CE467F83E1E16B7A9069CB1">
    <w:name w:val="975AC89381CE467F83E1E16B7A9069CB1"/>
    <w:rsid w:val="00C42E61"/>
    <w:pPr>
      <w:spacing w:before="40" w:after="40" w:line="240" w:lineRule="auto"/>
    </w:pPr>
    <w:rPr>
      <w:rFonts w:eastAsiaTheme="minorHAnsi"/>
      <w:color w:val="262626" w:themeColor="text1" w:themeTint="D9"/>
      <w:sz w:val="17"/>
      <w:szCs w:val="20"/>
    </w:rPr>
  </w:style>
  <w:style w:type="paragraph" w:customStyle="1" w:styleId="103B2183B9EF4629AF20A72D534707891">
    <w:name w:val="103B2183B9EF4629AF20A72D534707891"/>
    <w:rsid w:val="00C42E61"/>
    <w:pPr>
      <w:spacing w:before="40" w:after="40" w:line="240" w:lineRule="auto"/>
    </w:pPr>
    <w:rPr>
      <w:rFonts w:eastAsiaTheme="minorHAnsi"/>
      <w:color w:val="262626" w:themeColor="text1" w:themeTint="D9"/>
      <w:sz w:val="17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A1DFF-C80A-4A2D-8B67-BC64B374F4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A4DA87-84A6-4AF6-AFB8-7802322A3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assignment calendar_B and W_15</Template>
  <TotalTime>1</TotalTime>
  <Pages>2</Pages>
  <Words>402</Words>
  <Characters>2216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CAOVL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lucille1 herbay</cp:lastModifiedBy>
  <cp:revision>2</cp:revision>
  <dcterms:created xsi:type="dcterms:W3CDTF">2020-01-13T13:13:00Z</dcterms:created>
  <dcterms:modified xsi:type="dcterms:W3CDTF">2020-01-13T13:13:00Z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TC029195379991</vt:lpwstr>
  </property>
</Properties>
</file>